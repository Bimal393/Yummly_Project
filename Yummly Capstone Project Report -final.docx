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27F" w:rsidRDefault="0078727F"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E6232E" w:rsidRDefault="00E6232E" w:rsidP="006953E5">
      <w:pPr>
        <w:pStyle w:val="Title"/>
        <w:jc w:val="center"/>
      </w:pPr>
    </w:p>
    <w:p w:rsidR="00E6232E" w:rsidRDefault="00E6232E" w:rsidP="006953E5">
      <w:pPr>
        <w:pStyle w:val="Title"/>
        <w:jc w:val="center"/>
      </w:pPr>
    </w:p>
    <w:p w:rsidR="00E6232E" w:rsidRDefault="00E6232E" w:rsidP="006953E5">
      <w:pPr>
        <w:pStyle w:val="Title"/>
        <w:jc w:val="center"/>
      </w:pPr>
    </w:p>
    <w:p w:rsidR="00E6232E" w:rsidRDefault="00E6232E" w:rsidP="006953E5">
      <w:pPr>
        <w:pStyle w:val="Title"/>
        <w:jc w:val="center"/>
      </w:pPr>
    </w:p>
    <w:p w:rsidR="006953E5" w:rsidRPr="00042024" w:rsidRDefault="006953E5" w:rsidP="006953E5">
      <w:pPr>
        <w:pStyle w:val="Title"/>
        <w:jc w:val="center"/>
        <w:rPr>
          <w:b/>
        </w:rPr>
      </w:pPr>
      <w:r w:rsidRPr="00042024">
        <w:rPr>
          <w:b/>
        </w:rPr>
        <w:t>Capstone Project Milestone Report:</w:t>
      </w:r>
    </w:p>
    <w:p w:rsidR="0041628C" w:rsidRPr="0041628C" w:rsidRDefault="0041628C" w:rsidP="0041628C">
      <w:pPr>
        <w:jc w:val="center"/>
        <w:rPr>
          <w:rFonts w:asciiTheme="majorHAnsi" w:eastAsiaTheme="majorEastAsia" w:hAnsiTheme="majorHAnsi" w:cstheme="majorBidi"/>
          <w:i/>
          <w:color w:val="000000" w:themeColor="text1"/>
          <w:sz w:val="44"/>
          <w:szCs w:val="56"/>
          <w:u w:val="single"/>
        </w:rPr>
      </w:pPr>
      <w:r w:rsidRPr="0041628C">
        <w:rPr>
          <w:rFonts w:asciiTheme="majorHAnsi" w:eastAsiaTheme="majorEastAsia" w:hAnsiTheme="majorHAnsi" w:cstheme="majorBidi"/>
          <w:i/>
          <w:color w:val="000000" w:themeColor="text1"/>
          <w:sz w:val="44"/>
          <w:szCs w:val="56"/>
          <w:u w:val="single"/>
        </w:rPr>
        <w:t>Categorizing Cuisines based on Ingredients</w:t>
      </w:r>
    </w:p>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p w:rsidR="00770373" w:rsidRDefault="00770373" w:rsidP="0078727F"/>
    <w:sdt>
      <w:sdtPr>
        <w:rPr>
          <w:rFonts w:asciiTheme="minorHAnsi" w:eastAsiaTheme="minorEastAsia" w:hAnsiTheme="minorHAnsi" w:cstheme="minorBidi"/>
          <w:b w:val="0"/>
          <w:bCs w:val="0"/>
          <w:smallCaps w:val="0"/>
          <w:color w:val="auto"/>
          <w:sz w:val="22"/>
          <w:szCs w:val="22"/>
        </w:rPr>
        <w:id w:val="469172080"/>
        <w:docPartObj>
          <w:docPartGallery w:val="Table of Contents"/>
          <w:docPartUnique/>
        </w:docPartObj>
      </w:sdtPr>
      <w:sdtEndPr>
        <w:rPr>
          <w:noProof/>
        </w:rPr>
      </w:sdtEndPr>
      <w:sdtContent>
        <w:p w:rsidR="00770373" w:rsidRDefault="00770373" w:rsidP="00F96244">
          <w:pPr>
            <w:pStyle w:val="TOCHeading"/>
            <w:numPr>
              <w:ilvl w:val="0"/>
              <w:numId w:val="0"/>
            </w:numPr>
            <w:ind w:left="432" w:hanging="432"/>
          </w:pPr>
          <w:r>
            <w:t>Contents</w:t>
          </w:r>
        </w:p>
        <w:p w:rsidR="0041628C" w:rsidRDefault="00770373">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58628241" w:history="1">
            <w:r w:rsidR="0041628C" w:rsidRPr="00EA7511">
              <w:rPr>
                <w:rStyle w:val="Hyperlink"/>
                <w:noProof/>
              </w:rPr>
              <w:t>1</w:t>
            </w:r>
            <w:r w:rsidR="0041628C">
              <w:rPr>
                <w:noProof/>
                <w:lang w:eastAsia="en-US"/>
              </w:rPr>
              <w:tab/>
            </w:r>
            <w:r w:rsidR="0041628C" w:rsidRPr="00EA7511">
              <w:rPr>
                <w:rStyle w:val="Hyperlink"/>
                <w:noProof/>
              </w:rPr>
              <w:t>Introduction</w:t>
            </w:r>
            <w:r w:rsidR="0041628C">
              <w:rPr>
                <w:noProof/>
                <w:webHidden/>
              </w:rPr>
              <w:tab/>
            </w:r>
            <w:r w:rsidR="0041628C">
              <w:rPr>
                <w:noProof/>
                <w:webHidden/>
              </w:rPr>
              <w:fldChar w:fldCharType="begin"/>
            </w:r>
            <w:r w:rsidR="0041628C">
              <w:rPr>
                <w:noProof/>
                <w:webHidden/>
              </w:rPr>
              <w:instrText xml:space="preserve"> PAGEREF _Toc458628241 \h </w:instrText>
            </w:r>
            <w:r w:rsidR="0041628C">
              <w:rPr>
                <w:noProof/>
                <w:webHidden/>
              </w:rPr>
            </w:r>
            <w:r w:rsidR="0041628C">
              <w:rPr>
                <w:noProof/>
                <w:webHidden/>
              </w:rPr>
              <w:fldChar w:fldCharType="separate"/>
            </w:r>
            <w:r w:rsidR="0041628C">
              <w:rPr>
                <w:noProof/>
                <w:webHidden/>
              </w:rPr>
              <w:t>3</w:t>
            </w:r>
            <w:r w:rsidR="0041628C">
              <w:rPr>
                <w:noProof/>
                <w:webHidden/>
              </w:rPr>
              <w:fldChar w:fldCharType="end"/>
            </w:r>
          </w:hyperlink>
        </w:p>
        <w:p w:rsidR="0041628C" w:rsidRDefault="0041628C">
          <w:pPr>
            <w:pStyle w:val="TOC1"/>
            <w:tabs>
              <w:tab w:val="left" w:pos="440"/>
              <w:tab w:val="right" w:leader="dot" w:pos="9350"/>
            </w:tabs>
            <w:rPr>
              <w:noProof/>
              <w:lang w:eastAsia="en-US"/>
            </w:rPr>
          </w:pPr>
          <w:hyperlink w:anchor="_Toc458628242" w:history="1">
            <w:r w:rsidRPr="00EA7511">
              <w:rPr>
                <w:rStyle w:val="Hyperlink"/>
                <w:noProof/>
              </w:rPr>
              <w:t>2</w:t>
            </w:r>
            <w:r>
              <w:rPr>
                <w:noProof/>
                <w:lang w:eastAsia="en-US"/>
              </w:rPr>
              <w:tab/>
            </w:r>
            <w:r w:rsidRPr="00EA7511">
              <w:rPr>
                <w:rStyle w:val="Hyperlink"/>
                <w:noProof/>
              </w:rPr>
              <w:t>Data Set</w:t>
            </w:r>
            <w:r>
              <w:rPr>
                <w:noProof/>
                <w:webHidden/>
              </w:rPr>
              <w:tab/>
            </w:r>
            <w:r>
              <w:rPr>
                <w:noProof/>
                <w:webHidden/>
              </w:rPr>
              <w:fldChar w:fldCharType="begin"/>
            </w:r>
            <w:r>
              <w:rPr>
                <w:noProof/>
                <w:webHidden/>
              </w:rPr>
              <w:instrText xml:space="preserve"> PAGEREF _Toc458628242 \h </w:instrText>
            </w:r>
            <w:r>
              <w:rPr>
                <w:noProof/>
                <w:webHidden/>
              </w:rPr>
            </w:r>
            <w:r>
              <w:rPr>
                <w:noProof/>
                <w:webHidden/>
              </w:rPr>
              <w:fldChar w:fldCharType="separate"/>
            </w:r>
            <w:r>
              <w:rPr>
                <w:noProof/>
                <w:webHidden/>
              </w:rPr>
              <w:t>3</w:t>
            </w:r>
            <w:r>
              <w:rPr>
                <w:noProof/>
                <w:webHidden/>
              </w:rPr>
              <w:fldChar w:fldCharType="end"/>
            </w:r>
          </w:hyperlink>
        </w:p>
        <w:p w:rsidR="0041628C" w:rsidRDefault="0041628C">
          <w:pPr>
            <w:pStyle w:val="TOC1"/>
            <w:tabs>
              <w:tab w:val="left" w:pos="440"/>
              <w:tab w:val="right" w:leader="dot" w:pos="9350"/>
            </w:tabs>
            <w:rPr>
              <w:noProof/>
              <w:lang w:eastAsia="en-US"/>
            </w:rPr>
          </w:pPr>
          <w:hyperlink w:anchor="_Toc458628243" w:history="1">
            <w:r w:rsidRPr="00EA7511">
              <w:rPr>
                <w:rStyle w:val="Hyperlink"/>
                <w:noProof/>
              </w:rPr>
              <w:t>3</w:t>
            </w:r>
            <w:r>
              <w:rPr>
                <w:noProof/>
                <w:lang w:eastAsia="en-US"/>
              </w:rPr>
              <w:tab/>
            </w:r>
            <w:r w:rsidRPr="00EA7511">
              <w:rPr>
                <w:rStyle w:val="Hyperlink"/>
                <w:noProof/>
              </w:rPr>
              <w:t>Data Wrangling</w:t>
            </w:r>
            <w:r>
              <w:rPr>
                <w:noProof/>
                <w:webHidden/>
              </w:rPr>
              <w:tab/>
            </w:r>
            <w:r>
              <w:rPr>
                <w:noProof/>
                <w:webHidden/>
              </w:rPr>
              <w:fldChar w:fldCharType="begin"/>
            </w:r>
            <w:r>
              <w:rPr>
                <w:noProof/>
                <w:webHidden/>
              </w:rPr>
              <w:instrText xml:space="preserve"> PAGEREF _Toc458628243 \h </w:instrText>
            </w:r>
            <w:r>
              <w:rPr>
                <w:noProof/>
                <w:webHidden/>
              </w:rPr>
            </w:r>
            <w:r>
              <w:rPr>
                <w:noProof/>
                <w:webHidden/>
              </w:rPr>
              <w:fldChar w:fldCharType="separate"/>
            </w:r>
            <w:r>
              <w:rPr>
                <w:noProof/>
                <w:webHidden/>
              </w:rPr>
              <w:t>4</w:t>
            </w:r>
            <w:r>
              <w:rPr>
                <w:noProof/>
                <w:webHidden/>
              </w:rPr>
              <w:fldChar w:fldCharType="end"/>
            </w:r>
          </w:hyperlink>
        </w:p>
        <w:p w:rsidR="0041628C" w:rsidRDefault="0041628C">
          <w:pPr>
            <w:pStyle w:val="TOC1"/>
            <w:tabs>
              <w:tab w:val="left" w:pos="440"/>
              <w:tab w:val="right" w:leader="dot" w:pos="9350"/>
            </w:tabs>
            <w:rPr>
              <w:noProof/>
              <w:lang w:eastAsia="en-US"/>
            </w:rPr>
          </w:pPr>
          <w:hyperlink w:anchor="_Toc458628244" w:history="1">
            <w:r w:rsidRPr="00EA7511">
              <w:rPr>
                <w:rStyle w:val="Hyperlink"/>
                <w:noProof/>
              </w:rPr>
              <w:t>4</w:t>
            </w:r>
            <w:r>
              <w:rPr>
                <w:noProof/>
                <w:lang w:eastAsia="en-US"/>
              </w:rPr>
              <w:tab/>
            </w:r>
            <w:r w:rsidRPr="00EA7511">
              <w:rPr>
                <w:rStyle w:val="Hyperlink"/>
                <w:noProof/>
              </w:rPr>
              <w:t>Exploratory Data Analysis</w:t>
            </w:r>
            <w:r>
              <w:rPr>
                <w:noProof/>
                <w:webHidden/>
              </w:rPr>
              <w:tab/>
            </w:r>
            <w:r>
              <w:rPr>
                <w:noProof/>
                <w:webHidden/>
              </w:rPr>
              <w:fldChar w:fldCharType="begin"/>
            </w:r>
            <w:r>
              <w:rPr>
                <w:noProof/>
                <w:webHidden/>
              </w:rPr>
              <w:instrText xml:space="preserve"> PAGEREF _Toc458628244 \h </w:instrText>
            </w:r>
            <w:r>
              <w:rPr>
                <w:noProof/>
                <w:webHidden/>
              </w:rPr>
            </w:r>
            <w:r>
              <w:rPr>
                <w:noProof/>
                <w:webHidden/>
              </w:rPr>
              <w:fldChar w:fldCharType="separate"/>
            </w:r>
            <w:r>
              <w:rPr>
                <w:noProof/>
                <w:webHidden/>
              </w:rPr>
              <w:t>4</w:t>
            </w:r>
            <w:r>
              <w:rPr>
                <w:noProof/>
                <w:webHidden/>
              </w:rPr>
              <w:fldChar w:fldCharType="end"/>
            </w:r>
          </w:hyperlink>
        </w:p>
        <w:p w:rsidR="0041628C" w:rsidRDefault="0041628C">
          <w:pPr>
            <w:pStyle w:val="TOC1"/>
            <w:tabs>
              <w:tab w:val="left" w:pos="440"/>
              <w:tab w:val="right" w:leader="dot" w:pos="9350"/>
            </w:tabs>
            <w:rPr>
              <w:noProof/>
              <w:lang w:eastAsia="en-US"/>
            </w:rPr>
          </w:pPr>
          <w:hyperlink w:anchor="_Toc458628245" w:history="1">
            <w:r w:rsidRPr="00EA7511">
              <w:rPr>
                <w:rStyle w:val="Hyperlink"/>
                <w:noProof/>
              </w:rPr>
              <w:t>5</w:t>
            </w:r>
            <w:r>
              <w:rPr>
                <w:noProof/>
                <w:lang w:eastAsia="en-US"/>
              </w:rPr>
              <w:tab/>
            </w:r>
            <w:r w:rsidRPr="00EA7511">
              <w:rPr>
                <w:rStyle w:val="Hyperlink"/>
                <w:noProof/>
              </w:rPr>
              <w:t>REGRESSION Models</w:t>
            </w:r>
            <w:r>
              <w:rPr>
                <w:noProof/>
                <w:webHidden/>
              </w:rPr>
              <w:tab/>
            </w:r>
            <w:r>
              <w:rPr>
                <w:noProof/>
                <w:webHidden/>
              </w:rPr>
              <w:fldChar w:fldCharType="begin"/>
            </w:r>
            <w:r>
              <w:rPr>
                <w:noProof/>
                <w:webHidden/>
              </w:rPr>
              <w:instrText xml:space="preserve"> PAGEREF _Toc458628245 \h </w:instrText>
            </w:r>
            <w:r>
              <w:rPr>
                <w:noProof/>
                <w:webHidden/>
              </w:rPr>
            </w:r>
            <w:r>
              <w:rPr>
                <w:noProof/>
                <w:webHidden/>
              </w:rPr>
              <w:fldChar w:fldCharType="separate"/>
            </w:r>
            <w:r>
              <w:rPr>
                <w:noProof/>
                <w:webHidden/>
              </w:rPr>
              <w:t>6</w:t>
            </w:r>
            <w:r>
              <w:rPr>
                <w:noProof/>
                <w:webHidden/>
              </w:rPr>
              <w:fldChar w:fldCharType="end"/>
            </w:r>
          </w:hyperlink>
        </w:p>
        <w:p w:rsidR="0041628C" w:rsidRDefault="0041628C">
          <w:pPr>
            <w:pStyle w:val="TOC2"/>
            <w:tabs>
              <w:tab w:val="left" w:pos="880"/>
              <w:tab w:val="right" w:leader="dot" w:pos="9350"/>
            </w:tabs>
            <w:rPr>
              <w:noProof/>
              <w:lang w:eastAsia="en-US"/>
            </w:rPr>
          </w:pPr>
          <w:hyperlink w:anchor="_Toc458628246" w:history="1">
            <w:r w:rsidRPr="00EA7511">
              <w:rPr>
                <w:rStyle w:val="Hyperlink"/>
                <w:noProof/>
              </w:rPr>
              <w:t>5.1</w:t>
            </w:r>
            <w:r>
              <w:rPr>
                <w:noProof/>
                <w:lang w:eastAsia="en-US"/>
              </w:rPr>
              <w:tab/>
            </w:r>
            <w:r w:rsidRPr="00EA7511">
              <w:rPr>
                <w:rStyle w:val="Hyperlink"/>
                <w:noProof/>
              </w:rPr>
              <w:t>Results Discussion:</w:t>
            </w:r>
            <w:r>
              <w:rPr>
                <w:noProof/>
                <w:webHidden/>
              </w:rPr>
              <w:tab/>
            </w:r>
            <w:r>
              <w:rPr>
                <w:noProof/>
                <w:webHidden/>
              </w:rPr>
              <w:fldChar w:fldCharType="begin"/>
            </w:r>
            <w:r>
              <w:rPr>
                <w:noProof/>
                <w:webHidden/>
              </w:rPr>
              <w:instrText xml:space="preserve"> PAGEREF _Toc458628246 \h </w:instrText>
            </w:r>
            <w:r>
              <w:rPr>
                <w:noProof/>
                <w:webHidden/>
              </w:rPr>
            </w:r>
            <w:r>
              <w:rPr>
                <w:noProof/>
                <w:webHidden/>
              </w:rPr>
              <w:fldChar w:fldCharType="separate"/>
            </w:r>
            <w:r>
              <w:rPr>
                <w:noProof/>
                <w:webHidden/>
              </w:rPr>
              <w:t>7</w:t>
            </w:r>
            <w:r>
              <w:rPr>
                <w:noProof/>
                <w:webHidden/>
              </w:rPr>
              <w:fldChar w:fldCharType="end"/>
            </w:r>
          </w:hyperlink>
        </w:p>
        <w:p w:rsidR="0041628C" w:rsidRDefault="0041628C">
          <w:pPr>
            <w:pStyle w:val="TOC1"/>
            <w:tabs>
              <w:tab w:val="left" w:pos="440"/>
              <w:tab w:val="right" w:leader="dot" w:pos="9350"/>
            </w:tabs>
            <w:rPr>
              <w:noProof/>
              <w:lang w:eastAsia="en-US"/>
            </w:rPr>
          </w:pPr>
          <w:hyperlink w:anchor="_Toc458628247" w:history="1">
            <w:r w:rsidRPr="00EA7511">
              <w:rPr>
                <w:rStyle w:val="Hyperlink"/>
                <w:noProof/>
              </w:rPr>
              <w:t>6</w:t>
            </w:r>
            <w:r>
              <w:rPr>
                <w:noProof/>
                <w:lang w:eastAsia="en-US"/>
              </w:rPr>
              <w:tab/>
            </w:r>
            <w:r w:rsidRPr="00EA7511">
              <w:rPr>
                <w:rStyle w:val="Hyperlink"/>
                <w:noProof/>
              </w:rPr>
              <w:t>Future Work</w:t>
            </w:r>
            <w:r>
              <w:rPr>
                <w:noProof/>
                <w:webHidden/>
              </w:rPr>
              <w:tab/>
            </w:r>
            <w:r>
              <w:rPr>
                <w:noProof/>
                <w:webHidden/>
              </w:rPr>
              <w:fldChar w:fldCharType="begin"/>
            </w:r>
            <w:r>
              <w:rPr>
                <w:noProof/>
                <w:webHidden/>
              </w:rPr>
              <w:instrText xml:space="preserve"> PAGEREF _Toc458628247 \h </w:instrText>
            </w:r>
            <w:r>
              <w:rPr>
                <w:noProof/>
                <w:webHidden/>
              </w:rPr>
            </w:r>
            <w:r>
              <w:rPr>
                <w:noProof/>
                <w:webHidden/>
              </w:rPr>
              <w:fldChar w:fldCharType="separate"/>
            </w:r>
            <w:r>
              <w:rPr>
                <w:noProof/>
                <w:webHidden/>
              </w:rPr>
              <w:t>7</w:t>
            </w:r>
            <w:r>
              <w:rPr>
                <w:noProof/>
                <w:webHidden/>
              </w:rPr>
              <w:fldChar w:fldCharType="end"/>
            </w:r>
          </w:hyperlink>
        </w:p>
        <w:p w:rsidR="0041628C" w:rsidRDefault="0041628C">
          <w:pPr>
            <w:pStyle w:val="TOC1"/>
            <w:tabs>
              <w:tab w:val="left" w:pos="440"/>
              <w:tab w:val="right" w:leader="dot" w:pos="9350"/>
            </w:tabs>
            <w:rPr>
              <w:noProof/>
              <w:lang w:eastAsia="en-US"/>
            </w:rPr>
          </w:pPr>
          <w:hyperlink w:anchor="_Toc458628248" w:history="1">
            <w:r w:rsidRPr="00EA7511">
              <w:rPr>
                <w:rStyle w:val="Hyperlink"/>
                <w:noProof/>
              </w:rPr>
              <w:t>7</w:t>
            </w:r>
            <w:r>
              <w:rPr>
                <w:noProof/>
                <w:lang w:eastAsia="en-US"/>
              </w:rPr>
              <w:tab/>
            </w:r>
            <w:r w:rsidRPr="00EA7511">
              <w:rPr>
                <w:rStyle w:val="Hyperlink"/>
                <w:noProof/>
              </w:rPr>
              <w:t>Acknowledgements</w:t>
            </w:r>
            <w:r>
              <w:rPr>
                <w:noProof/>
                <w:webHidden/>
              </w:rPr>
              <w:tab/>
            </w:r>
            <w:r>
              <w:rPr>
                <w:noProof/>
                <w:webHidden/>
              </w:rPr>
              <w:fldChar w:fldCharType="begin"/>
            </w:r>
            <w:r>
              <w:rPr>
                <w:noProof/>
                <w:webHidden/>
              </w:rPr>
              <w:instrText xml:space="preserve"> PAGEREF _Toc458628248 \h </w:instrText>
            </w:r>
            <w:r>
              <w:rPr>
                <w:noProof/>
                <w:webHidden/>
              </w:rPr>
            </w:r>
            <w:r>
              <w:rPr>
                <w:noProof/>
                <w:webHidden/>
              </w:rPr>
              <w:fldChar w:fldCharType="separate"/>
            </w:r>
            <w:r>
              <w:rPr>
                <w:noProof/>
                <w:webHidden/>
              </w:rPr>
              <w:t>8</w:t>
            </w:r>
            <w:r>
              <w:rPr>
                <w:noProof/>
                <w:webHidden/>
              </w:rPr>
              <w:fldChar w:fldCharType="end"/>
            </w:r>
          </w:hyperlink>
        </w:p>
        <w:p w:rsidR="0041628C" w:rsidRDefault="0041628C">
          <w:pPr>
            <w:pStyle w:val="TOC1"/>
            <w:tabs>
              <w:tab w:val="left" w:pos="440"/>
              <w:tab w:val="right" w:leader="dot" w:pos="9350"/>
            </w:tabs>
            <w:rPr>
              <w:noProof/>
              <w:lang w:eastAsia="en-US"/>
            </w:rPr>
          </w:pPr>
          <w:hyperlink w:anchor="_Toc458628249" w:history="1">
            <w:r w:rsidRPr="00EA7511">
              <w:rPr>
                <w:rStyle w:val="Hyperlink"/>
                <w:noProof/>
              </w:rPr>
              <w:t>8</w:t>
            </w:r>
            <w:r>
              <w:rPr>
                <w:noProof/>
                <w:lang w:eastAsia="en-US"/>
              </w:rPr>
              <w:tab/>
            </w:r>
            <w:r w:rsidRPr="00EA7511">
              <w:rPr>
                <w:rStyle w:val="Hyperlink"/>
                <w:noProof/>
              </w:rPr>
              <w:t>Addendum R- code</w:t>
            </w:r>
            <w:r>
              <w:rPr>
                <w:noProof/>
                <w:webHidden/>
              </w:rPr>
              <w:tab/>
            </w:r>
            <w:r>
              <w:rPr>
                <w:noProof/>
                <w:webHidden/>
              </w:rPr>
              <w:fldChar w:fldCharType="begin"/>
            </w:r>
            <w:r>
              <w:rPr>
                <w:noProof/>
                <w:webHidden/>
              </w:rPr>
              <w:instrText xml:space="preserve"> PAGEREF _Toc458628249 \h </w:instrText>
            </w:r>
            <w:r>
              <w:rPr>
                <w:noProof/>
                <w:webHidden/>
              </w:rPr>
            </w:r>
            <w:r>
              <w:rPr>
                <w:noProof/>
                <w:webHidden/>
              </w:rPr>
              <w:fldChar w:fldCharType="separate"/>
            </w:r>
            <w:r>
              <w:rPr>
                <w:noProof/>
                <w:webHidden/>
              </w:rPr>
              <w:t>8</w:t>
            </w:r>
            <w:r>
              <w:rPr>
                <w:noProof/>
                <w:webHidden/>
              </w:rPr>
              <w:fldChar w:fldCharType="end"/>
            </w:r>
          </w:hyperlink>
        </w:p>
        <w:p w:rsidR="00770373" w:rsidRDefault="00770373">
          <w:r>
            <w:rPr>
              <w:b/>
              <w:bCs/>
              <w:noProof/>
            </w:rPr>
            <w:fldChar w:fldCharType="end"/>
          </w:r>
        </w:p>
      </w:sdtContent>
    </w:sdt>
    <w:p w:rsidR="00770373" w:rsidRDefault="00770373" w:rsidP="0078727F"/>
    <w:p w:rsidR="00F96244" w:rsidRDefault="00F96244" w:rsidP="0078727F"/>
    <w:p w:rsidR="00F96244" w:rsidRDefault="00F96244" w:rsidP="0078727F">
      <w:bookmarkStart w:id="0" w:name="_GoBack"/>
    </w:p>
    <w:bookmarkEnd w:id="0"/>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Default="00F96244" w:rsidP="0078727F"/>
    <w:p w:rsidR="00F96244" w:rsidRPr="0078727F" w:rsidRDefault="00F96244" w:rsidP="0078727F"/>
    <w:p w:rsidR="00A61494" w:rsidRDefault="0078727F">
      <w:pPr>
        <w:pStyle w:val="Heading1"/>
      </w:pPr>
      <w:bookmarkStart w:id="1" w:name="_Toc458628241"/>
      <w:r>
        <w:lastRenderedPageBreak/>
        <w:t>Introduction</w:t>
      </w:r>
      <w:bookmarkEnd w:id="1"/>
    </w:p>
    <w:p w:rsidR="00C329DF" w:rsidRDefault="004515F1" w:rsidP="0078727F">
      <w:r>
        <w:t xml:space="preserve">When </w:t>
      </w:r>
      <w:r w:rsidR="00C329DF">
        <w:t>we go for</w:t>
      </w:r>
      <w:r>
        <w:t xml:space="preserve"> lunch or dinner we would </w:t>
      </w:r>
      <w:r w:rsidR="00652DED">
        <w:t>sense</w:t>
      </w:r>
      <w:r>
        <w:t xml:space="preserve"> aromas of different</w:t>
      </w:r>
      <w:r w:rsidR="00C329DF">
        <w:t xml:space="preserve"> dishes</w:t>
      </w:r>
      <w:r>
        <w:t>. I</w:t>
      </w:r>
      <w:r w:rsidR="00C329DF">
        <w:t>t</w:t>
      </w:r>
      <w:r>
        <w:t xml:space="preserve"> always intrigued</w:t>
      </w:r>
      <w:r w:rsidR="00C329DF">
        <w:t xml:space="preserve"> me how</w:t>
      </w:r>
      <w:r>
        <w:t xml:space="preserve"> change in ingredients </w:t>
      </w:r>
      <w:r w:rsidR="00C329DF">
        <w:t xml:space="preserve">would affect the aroma of a dish. Especially coming from India, I have observed a small variation in ingredients can change the aromas drastically. </w:t>
      </w:r>
    </w:p>
    <w:p w:rsidR="008D51CA" w:rsidRDefault="007635D5" w:rsidP="0078727F">
      <w:r>
        <w:t xml:space="preserve">I have chosen this interesting project </w:t>
      </w:r>
      <w:r w:rsidR="0082324A">
        <w:t>from Kaggle which is also on similar lines to predict cuisines based on given set of the ingredients.</w:t>
      </w:r>
    </w:p>
    <w:p w:rsidR="00F96244" w:rsidRDefault="00F96244" w:rsidP="0078727F"/>
    <w:p w:rsidR="00F96244" w:rsidRDefault="00F96244" w:rsidP="0078727F"/>
    <w:p w:rsidR="00F96244" w:rsidRDefault="00F96244" w:rsidP="0078727F"/>
    <w:p w:rsidR="00F96244" w:rsidRDefault="00F96244" w:rsidP="0078727F"/>
    <w:p w:rsidR="008D51CA" w:rsidRDefault="007B5166" w:rsidP="007B5166">
      <w:pPr>
        <w:pStyle w:val="Heading1"/>
      </w:pPr>
      <w:bookmarkStart w:id="2" w:name="_Toc458628242"/>
      <w:r>
        <w:t>Data Set</w:t>
      </w:r>
      <w:bookmarkEnd w:id="2"/>
    </w:p>
    <w:p w:rsidR="007B5166" w:rsidRDefault="007B5166" w:rsidP="007B5166">
      <w:r>
        <w:t>The data</w:t>
      </w:r>
      <w:r w:rsidR="00E72719">
        <w:t xml:space="preserve"> set used in this study is from “</w:t>
      </w:r>
      <w:r w:rsidR="00E72719" w:rsidRPr="00E72719">
        <w:t>What's Cooking?</w:t>
      </w:r>
      <w:r>
        <w:t xml:space="preserve">” </w:t>
      </w:r>
      <w:r w:rsidR="00E72719">
        <w:t xml:space="preserve"> Kaggle Data competition </w:t>
      </w:r>
      <w:hyperlink r:id="rId9" w:history="1">
        <w:r w:rsidR="00E72719" w:rsidRPr="00E72719">
          <w:rPr>
            <w:rStyle w:val="Hyperlink"/>
          </w:rPr>
          <w:t>https://www.kaggle.com/c/whats-cooking/data</w:t>
        </w:r>
      </w:hyperlink>
    </w:p>
    <w:p w:rsidR="005368C2" w:rsidRDefault="00946091" w:rsidP="007B5166">
      <w:r w:rsidRPr="00946091">
        <w:t xml:space="preserve">The data set shows a list of id, cuisine and ingredients. The data set is available in </w:t>
      </w:r>
      <w:proofErr w:type="spellStart"/>
      <w:r w:rsidRPr="00946091">
        <w:t>json</w:t>
      </w:r>
      <w:proofErr w:type="spellEnd"/>
      <w:r w:rsidRPr="00946091">
        <w:t xml:space="preserve"> format. The dependent variable is cuisine. The independent variable is ingredients. Train data set is used for creating model. Test data is used to checking the accuracy of the model.</w:t>
      </w:r>
      <w:r w:rsidR="005368C2">
        <w:t xml:space="preserve"> </w:t>
      </w:r>
    </w:p>
    <w:p w:rsidR="005368C2" w:rsidRDefault="005368C2" w:rsidP="005368C2">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r w:rsidRPr="005368C2">
        <w:rPr>
          <w:rFonts w:ascii="Courier New" w:eastAsia="Times New Roman" w:hAnsi="Courier New" w:cs="Courier New"/>
          <w:color w:val="7B7C75"/>
          <w:sz w:val="19"/>
          <w:szCs w:val="19"/>
          <w:lang w:eastAsia="en-US"/>
        </w:rPr>
        <w:t>{</w:t>
      </w:r>
      <w:r w:rsidRPr="005368C2">
        <w:rPr>
          <w:rFonts w:ascii="Courier New" w:eastAsia="Times New Roman" w:hAnsi="Courier New" w:cs="Courier New"/>
          <w:color w:val="7B7C75"/>
          <w:sz w:val="19"/>
          <w:szCs w:val="19"/>
          <w:lang w:eastAsia="en-US"/>
        </w:rPr>
        <w:br/>
        <w:t xml:space="preserve"> "</w:t>
      </w:r>
      <w:r w:rsidRPr="005368C2">
        <w:rPr>
          <w:rFonts w:ascii="Courier New" w:eastAsia="Times New Roman" w:hAnsi="Courier New" w:cs="Courier New"/>
          <w:b/>
          <w:bCs/>
          <w:color w:val="7B7C75"/>
          <w:sz w:val="19"/>
          <w:szCs w:val="19"/>
          <w:lang w:eastAsia="en-US"/>
        </w:rPr>
        <w:t>id</w:t>
      </w:r>
      <w:r w:rsidRPr="005368C2">
        <w:rPr>
          <w:rFonts w:ascii="Courier New" w:eastAsia="Times New Roman" w:hAnsi="Courier New" w:cs="Courier New"/>
          <w:color w:val="7B7C75"/>
          <w:sz w:val="19"/>
          <w:szCs w:val="19"/>
          <w:lang w:eastAsia="en-US"/>
        </w:rPr>
        <w:t>": 24717,</w:t>
      </w:r>
      <w:r w:rsidRPr="005368C2">
        <w:rPr>
          <w:rFonts w:ascii="Courier New" w:eastAsia="Times New Roman" w:hAnsi="Courier New" w:cs="Courier New"/>
          <w:color w:val="7B7C75"/>
          <w:sz w:val="19"/>
          <w:szCs w:val="19"/>
          <w:lang w:eastAsia="en-US"/>
        </w:rPr>
        <w:br/>
        <w:t xml:space="preserve"> "</w:t>
      </w:r>
      <w:r w:rsidRPr="005368C2">
        <w:rPr>
          <w:rFonts w:ascii="Courier New" w:eastAsia="Times New Roman" w:hAnsi="Courier New" w:cs="Courier New"/>
          <w:b/>
          <w:bCs/>
          <w:color w:val="7B7C75"/>
          <w:sz w:val="19"/>
          <w:szCs w:val="19"/>
          <w:lang w:eastAsia="en-US"/>
        </w:rPr>
        <w:t>cuisine</w:t>
      </w:r>
      <w:r w:rsidRPr="005368C2">
        <w:rPr>
          <w:rFonts w:ascii="Courier New" w:eastAsia="Times New Roman" w:hAnsi="Courier New" w:cs="Courier New"/>
          <w:color w:val="7B7C75"/>
          <w:sz w:val="19"/>
          <w:szCs w:val="19"/>
          <w:lang w:eastAsia="en-US"/>
        </w:rPr>
        <w:t>": "</w:t>
      </w:r>
      <w:proofErr w:type="spellStart"/>
      <w:r w:rsidRPr="005368C2">
        <w:rPr>
          <w:rFonts w:ascii="Courier New" w:eastAsia="Times New Roman" w:hAnsi="Courier New" w:cs="Courier New"/>
          <w:color w:val="7B7C75"/>
          <w:sz w:val="19"/>
          <w:szCs w:val="19"/>
          <w:lang w:eastAsia="en-US"/>
        </w:rPr>
        <w:t>indian</w:t>
      </w:r>
      <w:proofErr w:type="spellEnd"/>
      <w:r w:rsidRPr="005368C2">
        <w:rPr>
          <w:rFonts w:ascii="Courier New" w:eastAsia="Times New Roman" w:hAnsi="Courier New" w:cs="Courier New"/>
          <w:color w:val="7B7C75"/>
          <w:sz w:val="19"/>
          <w:szCs w:val="19"/>
          <w:lang w:eastAsia="en-US"/>
        </w:rPr>
        <w:t>",</w:t>
      </w:r>
      <w:r w:rsidRPr="005368C2">
        <w:rPr>
          <w:rFonts w:ascii="Courier New" w:eastAsia="Times New Roman" w:hAnsi="Courier New" w:cs="Courier New"/>
          <w:color w:val="7B7C75"/>
          <w:sz w:val="19"/>
          <w:szCs w:val="19"/>
          <w:lang w:eastAsia="en-US"/>
        </w:rPr>
        <w:br/>
        <w:t xml:space="preserve"> "</w:t>
      </w:r>
      <w:r w:rsidRPr="005368C2">
        <w:rPr>
          <w:rFonts w:ascii="Courier New" w:eastAsia="Times New Roman" w:hAnsi="Courier New" w:cs="Courier New"/>
          <w:b/>
          <w:bCs/>
          <w:color w:val="7B7C75"/>
          <w:sz w:val="19"/>
          <w:szCs w:val="19"/>
          <w:lang w:eastAsia="en-US"/>
        </w:rPr>
        <w:t>ingredients</w:t>
      </w:r>
      <w:r w:rsidRPr="005368C2">
        <w:rPr>
          <w:rFonts w:ascii="Courier New" w:eastAsia="Times New Roman" w:hAnsi="Courier New" w:cs="Courier New"/>
          <w:color w:val="7B7C75"/>
          <w:sz w:val="19"/>
          <w:szCs w:val="19"/>
          <w:lang w:eastAsia="en-US"/>
        </w:rPr>
        <w:t>": [</w:t>
      </w:r>
      <w:r w:rsidRPr="005368C2">
        <w:rPr>
          <w:rFonts w:ascii="Courier New" w:eastAsia="Times New Roman" w:hAnsi="Courier New" w:cs="Courier New"/>
          <w:color w:val="7B7C75"/>
          <w:sz w:val="19"/>
          <w:szCs w:val="19"/>
          <w:lang w:eastAsia="en-US"/>
        </w:rPr>
        <w:br/>
        <w:t xml:space="preserve">     "</w:t>
      </w:r>
      <w:proofErr w:type="spellStart"/>
      <w:r w:rsidRPr="005368C2">
        <w:rPr>
          <w:rFonts w:ascii="Courier New" w:eastAsia="Times New Roman" w:hAnsi="Courier New" w:cs="Courier New"/>
          <w:color w:val="7B7C75"/>
          <w:sz w:val="19"/>
          <w:szCs w:val="19"/>
          <w:lang w:eastAsia="en-US"/>
        </w:rPr>
        <w:t>tumeric</w:t>
      </w:r>
      <w:proofErr w:type="spellEnd"/>
      <w:r w:rsidRPr="005368C2">
        <w:rPr>
          <w:rFonts w:ascii="Courier New" w:eastAsia="Times New Roman" w:hAnsi="Courier New" w:cs="Courier New"/>
          <w:color w:val="7B7C75"/>
          <w:sz w:val="19"/>
          <w:szCs w:val="19"/>
          <w:lang w:eastAsia="en-US"/>
        </w:rPr>
        <w:t>",</w:t>
      </w:r>
      <w:r w:rsidRPr="005368C2">
        <w:rPr>
          <w:rFonts w:ascii="Courier New" w:eastAsia="Times New Roman" w:hAnsi="Courier New" w:cs="Courier New"/>
          <w:color w:val="7B7C75"/>
          <w:sz w:val="19"/>
          <w:szCs w:val="19"/>
          <w:lang w:eastAsia="en-US"/>
        </w:rPr>
        <w:br/>
        <w:t xml:space="preserve">     "vegetable stock",</w:t>
      </w:r>
      <w:r w:rsidRPr="005368C2">
        <w:rPr>
          <w:rFonts w:ascii="Courier New" w:eastAsia="Times New Roman" w:hAnsi="Courier New" w:cs="Courier New"/>
          <w:color w:val="7B7C75"/>
          <w:sz w:val="19"/>
          <w:szCs w:val="19"/>
          <w:lang w:eastAsia="en-US"/>
        </w:rPr>
        <w:br/>
        <w:t xml:space="preserve">     "tomatoes",</w:t>
      </w:r>
      <w:r w:rsidRPr="005368C2">
        <w:rPr>
          <w:rFonts w:ascii="Courier New" w:eastAsia="Times New Roman" w:hAnsi="Courier New" w:cs="Courier New"/>
          <w:color w:val="7B7C75"/>
          <w:sz w:val="19"/>
          <w:szCs w:val="19"/>
          <w:lang w:eastAsia="en-US"/>
        </w:rPr>
        <w:br/>
        <w:t xml:space="preserve">     "</w:t>
      </w:r>
      <w:proofErr w:type="spellStart"/>
      <w:r w:rsidRPr="005368C2">
        <w:rPr>
          <w:rFonts w:ascii="Courier New" w:eastAsia="Times New Roman" w:hAnsi="Courier New" w:cs="Courier New"/>
          <w:color w:val="7B7C75"/>
          <w:sz w:val="19"/>
          <w:szCs w:val="19"/>
          <w:lang w:eastAsia="en-US"/>
        </w:rPr>
        <w:t>garam</w:t>
      </w:r>
      <w:proofErr w:type="spellEnd"/>
      <w:r w:rsidRPr="005368C2">
        <w:rPr>
          <w:rFonts w:ascii="Courier New" w:eastAsia="Times New Roman" w:hAnsi="Courier New" w:cs="Courier New"/>
          <w:color w:val="7B7C75"/>
          <w:sz w:val="19"/>
          <w:szCs w:val="19"/>
          <w:lang w:eastAsia="en-US"/>
        </w:rPr>
        <w:t xml:space="preserve"> masala",</w:t>
      </w:r>
      <w:r w:rsidRPr="005368C2">
        <w:rPr>
          <w:rFonts w:ascii="Courier New" w:eastAsia="Times New Roman" w:hAnsi="Courier New" w:cs="Courier New"/>
          <w:color w:val="7B7C75"/>
          <w:sz w:val="19"/>
          <w:szCs w:val="19"/>
          <w:lang w:eastAsia="en-US"/>
        </w:rPr>
        <w:br/>
        <w:t xml:space="preserve">     "naan",</w:t>
      </w:r>
      <w:r w:rsidRPr="005368C2">
        <w:rPr>
          <w:rFonts w:ascii="Courier New" w:eastAsia="Times New Roman" w:hAnsi="Courier New" w:cs="Courier New"/>
          <w:color w:val="7B7C75"/>
          <w:sz w:val="19"/>
          <w:szCs w:val="19"/>
          <w:lang w:eastAsia="en-US"/>
        </w:rPr>
        <w:br/>
        <w:t xml:space="preserve">     "red lentils",</w:t>
      </w:r>
      <w:r w:rsidRPr="005368C2">
        <w:rPr>
          <w:rFonts w:ascii="Courier New" w:eastAsia="Times New Roman" w:hAnsi="Courier New" w:cs="Courier New"/>
          <w:color w:val="7B7C75"/>
          <w:sz w:val="19"/>
          <w:szCs w:val="19"/>
          <w:lang w:eastAsia="en-US"/>
        </w:rPr>
        <w:br/>
        <w:t xml:space="preserve">     "red chili peppers",</w:t>
      </w:r>
      <w:r w:rsidRPr="005368C2">
        <w:rPr>
          <w:rFonts w:ascii="Courier New" w:eastAsia="Times New Roman" w:hAnsi="Courier New" w:cs="Courier New"/>
          <w:color w:val="7B7C75"/>
          <w:sz w:val="19"/>
          <w:szCs w:val="19"/>
          <w:lang w:eastAsia="en-US"/>
        </w:rPr>
        <w:br/>
        <w:t xml:space="preserve">     "onions",</w:t>
      </w:r>
      <w:r w:rsidRPr="005368C2">
        <w:rPr>
          <w:rFonts w:ascii="Courier New" w:eastAsia="Times New Roman" w:hAnsi="Courier New" w:cs="Courier New"/>
          <w:color w:val="7B7C75"/>
          <w:sz w:val="19"/>
          <w:szCs w:val="19"/>
          <w:lang w:eastAsia="en-US"/>
        </w:rPr>
        <w:br/>
        <w:t xml:space="preserve">     "spinach",</w:t>
      </w:r>
      <w:r w:rsidRPr="005368C2">
        <w:rPr>
          <w:rFonts w:ascii="Courier New" w:eastAsia="Times New Roman" w:hAnsi="Courier New" w:cs="Courier New"/>
          <w:color w:val="7B7C75"/>
          <w:sz w:val="19"/>
          <w:szCs w:val="19"/>
          <w:lang w:eastAsia="en-US"/>
        </w:rPr>
        <w:br/>
        <w:t xml:space="preserve">     "sweet potatoes"</w:t>
      </w:r>
      <w:r w:rsidRPr="005368C2">
        <w:rPr>
          <w:rFonts w:ascii="Courier New" w:eastAsia="Times New Roman" w:hAnsi="Courier New" w:cs="Courier New"/>
          <w:color w:val="7B7C75"/>
          <w:sz w:val="19"/>
          <w:szCs w:val="19"/>
          <w:lang w:eastAsia="en-US"/>
        </w:rPr>
        <w:br/>
        <w:t xml:space="preserve"> ]</w:t>
      </w:r>
      <w:r w:rsidRPr="005368C2">
        <w:rPr>
          <w:rFonts w:ascii="Courier New" w:eastAsia="Times New Roman" w:hAnsi="Courier New" w:cs="Courier New"/>
          <w:color w:val="7B7C75"/>
          <w:sz w:val="19"/>
          <w:szCs w:val="19"/>
          <w:lang w:eastAsia="en-US"/>
        </w:rPr>
        <w:br/>
        <w:t xml:space="preserve"> },</w:t>
      </w:r>
    </w:p>
    <w:p w:rsidR="00FA1539" w:rsidRDefault="00FA1539" w:rsidP="005368C2">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p>
    <w:p w:rsidR="00FA1539" w:rsidRPr="005368C2" w:rsidRDefault="00FA1539" w:rsidP="005368C2">
      <w:pPr>
        <w:pBdr>
          <w:top w:val="dotted" w:sz="6" w:space="12" w:color="CCCCCC"/>
          <w:left w:val="dotted" w:sz="6" w:space="12" w:color="CCCCCC"/>
          <w:bottom w:val="dotted" w:sz="6" w:space="12" w:color="CCCCCC"/>
          <w:right w:val="dotted" w:sz="6" w:space="12" w:color="CCCCCC"/>
        </w:pBdr>
        <w:shd w:val="clear" w:color="auto" w:fill="FE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B7C75"/>
          <w:sz w:val="19"/>
          <w:szCs w:val="19"/>
          <w:lang w:eastAsia="en-US"/>
        </w:rPr>
      </w:pPr>
    </w:p>
    <w:p w:rsidR="00C25522" w:rsidRDefault="00770373" w:rsidP="00C25522">
      <w:pPr>
        <w:pStyle w:val="Heading1"/>
      </w:pPr>
      <w:bookmarkStart w:id="3" w:name="_Toc458628243"/>
      <w:r>
        <w:lastRenderedPageBreak/>
        <w:t>Data Wrangling</w:t>
      </w:r>
      <w:bookmarkEnd w:id="3"/>
    </w:p>
    <w:p w:rsidR="00512C88" w:rsidRPr="00512C88" w:rsidRDefault="00512C88" w:rsidP="00512C88"/>
    <w:p w:rsidR="00AA6088" w:rsidRDefault="00FA35F9" w:rsidP="00AA6088">
      <w:pPr>
        <w:pStyle w:val="Subtitle"/>
      </w:pPr>
      <w:r>
        <w:t xml:space="preserve">Initial analysis of the </w:t>
      </w:r>
      <w:r w:rsidR="00AA6088">
        <w:t xml:space="preserve">ingredients </w:t>
      </w:r>
      <w:r>
        <w:t xml:space="preserve">show that the </w:t>
      </w:r>
      <w:r w:rsidR="00AA6088">
        <w:t xml:space="preserve">data doesn’t look </w:t>
      </w:r>
      <w:r w:rsidR="009D1C1F">
        <w:t>clean</w:t>
      </w:r>
      <w:r w:rsidR="00B81250">
        <w:t xml:space="preserve">. </w:t>
      </w:r>
      <w:r w:rsidR="00512C88">
        <w:t xml:space="preserve">Some of the issues found are </w:t>
      </w:r>
    </w:p>
    <w:p w:rsidR="00512C88" w:rsidRDefault="00512C88" w:rsidP="00512C88">
      <w:pPr>
        <w:pStyle w:val="ListParagraph"/>
        <w:numPr>
          <w:ilvl w:val="0"/>
          <w:numId w:val="17"/>
        </w:numPr>
      </w:pPr>
      <w:r>
        <w:t>Same word but some in lower cases and some in upper cases.</w:t>
      </w:r>
    </w:p>
    <w:p w:rsidR="00512C88" w:rsidRDefault="00512C88" w:rsidP="00512C88">
      <w:pPr>
        <w:pStyle w:val="ListParagraph"/>
        <w:numPr>
          <w:ilvl w:val="0"/>
          <w:numId w:val="17"/>
        </w:numPr>
      </w:pPr>
      <w:r>
        <w:t xml:space="preserve">Numerical values </w:t>
      </w:r>
    </w:p>
    <w:p w:rsidR="00512C88" w:rsidRDefault="00512C88" w:rsidP="00512C88">
      <w:pPr>
        <w:pStyle w:val="ListParagraph"/>
        <w:numPr>
          <w:ilvl w:val="0"/>
          <w:numId w:val="17"/>
        </w:numPr>
      </w:pPr>
      <w:r>
        <w:t>Punctuations, Brackets</w:t>
      </w:r>
    </w:p>
    <w:p w:rsidR="00512C88" w:rsidRDefault="00512C88" w:rsidP="00512C88">
      <w:pPr>
        <w:pStyle w:val="ListParagraph"/>
        <w:numPr>
          <w:ilvl w:val="0"/>
          <w:numId w:val="17"/>
        </w:numPr>
      </w:pPr>
      <w:r>
        <w:t>Same word but in -</w:t>
      </w:r>
      <w:proofErr w:type="spellStart"/>
      <w:r>
        <w:t>es</w:t>
      </w:r>
      <w:proofErr w:type="spellEnd"/>
      <w:r>
        <w:t>, -s forms.</w:t>
      </w:r>
    </w:p>
    <w:p w:rsidR="00512C88" w:rsidRDefault="00512C88" w:rsidP="00512C88">
      <w:pPr>
        <w:pStyle w:val="ListParagraph"/>
        <w:numPr>
          <w:ilvl w:val="0"/>
          <w:numId w:val="17"/>
        </w:numPr>
      </w:pPr>
      <w:r>
        <w:t>White spaces.</w:t>
      </w:r>
    </w:p>
    <w:p w:rsidR="00512C88" w:rsidRPr="00512C88" w:rsidRDefault="00512C88" w:rsidP="00512C88"/>
    <w:p w:rsidR="009D64A0" w:rsidRDefault="00512C88" w:rsidP="00512C88">
      <w:r>
        <w:t xml:space="preserve">Initial idea was to convert each ingredient into a row instead of the list by using </w:t>
      </w:r>
      <w:proofErr w:type="spellStart"/>
      <w:r>
        <w:t>unnest</w:t>
      </w:r>
      <w:proofErr w:type="spellEnd"/>
      <w:r>
        <w:t xml:space="preserve"> function and </w:t>
      </w:r>
      <w:r w:rsidR="009D64A0">
        <w:t>use clean the issues found above. T</w:t>
      </w:r>
      <w:r>
        <w:t xml:space="preserve">hen </w:t>
      </w:r>
      <w:r w:rsidR="009D64A0">
        <w:t xml:space="preserve">use </w:t>
      </w:r>
      <w:r>
        <w:t xml:space="preserve">convert rows into variables using the </w:t>
      </w:r>
      <w:proofErr w:type="spellStart"/>
      <w:r>
        <w:t>dummyvar</w:t>
      </w:r>
      <w:proofErr w:type="spellEnd"/>
      <w:r w:rsidR="009D64A0">
        <w:t xml:space="preserve"> function. But it turned out to be not practical given 39000 different cuisines and 2702 unique ingredients. So ended up using Corpus function in tm package to clean the data</w:t>
      </w:r>
      <w:r w:rsidR="00FA1539">
        <w:t xml:space="preserve"> and create Document matrix having each variable as column and values as 1 or 0. 1 represents that particular ingredient is present in that cuisine and 0 represents that it’s not present.</w:t>
      </w:r>
    </w:p>
    <w:p w:rsidR="00AA6088" w:rsidRPr="00AA6088" w:rsidRDefault="00AA6088" w:rsidP="00B81250">
      <w:pPr>
        <w:pStyle w:val="HTMLPreformatted"/>
        <w:shd w:val="clear" w:color="auto" w:fill="FFFFFF"/>
        <w:wordWrap w:val="0"/>
        <w:spacing w:line="220" w:lineRule="atLeast"/>
      </w:pPr>
      <w:r>
        <w:rPr>
          <w:rFonts w:ascii="Lucida Console" w:hAnsi="Lucida Console"/>
          <w:color w:val="000000"/>
        </w:rPr>
        <w:t xml:space="preserve">   </w:t>
      </w:r>
    </w:p>
    <w:p w:rsidR="00A32A84" w:rsidRDefault="00770373" w:rsidP="00F96244">
      <w:pPr>
        <w:pStyle w:val="Heading1"/>
      </w:pPr>
      <w:bookmarkStart w:id="4" w:name="_Toc458628244"/>
      <w:r>
        <w:t>Exploratory Data Analysis</w:t>
      </w:r>
      <w:bookmarkEnd w:id="4"/>
    </w:p>
    <w:p w:rsidR="001802B5" w:rsidRDefault="00946091" w:rsidP="001802B5">
      <w:r>
        <w:t xml:space="preserve">Plotting the frequency of cuisines, we can observe that the Italian is </w:t>
      </w:r>
      <w:r w:rsidR="009D1C1F">
        <w:t>highest</w:t>
      </w:r>
      <w:r>
        <w:t xml:space="preserve"> in number followed by Mexican and southern us</w:t>
      </w:r>
    </w:p>
    <w:p w:rsidR="001802B5" w:rsidRDefault="001802B5" w:rsidP="001802B5">
      <w:r>
        <w:rPr>
          <w:noProof/>
          <w:lang w:eastAsia="en-US"/>
        </w:rPr>
        <w:drawing>
          <wp:inline distT="0" distB="0" distL="0" distR="0" wp14:anchorId="35E0DDD3" wp14:editId="0EAAAA1E">
            <wp:extent cx="5943600" cy="298288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q of Cuisin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2889"/>
                    </a:xfrm>
                    <a:prstGeom prst="rect">
                      <a:avLst/>
                    </a:prstGeom>
                  </pic:spPr>
                </pic:pic>
              </a:graphicData>
            </a:graphic>
          </wp:inline>
        </w:drawing>
      </w:r>
    </w:p>
    <w:p w:rsidR="00946091" w:rsidRDefault="00946091" w:rsidP="001802B5">
      <w:r>
        <w:lastRenderedPageBreak/>
        <w:t xml:space="preserve">Plotting the </w:t>
      </w:r>
      <w:r w:rsidR="009D1C1F">
        <w:t xml:space="preserve">ingredients whose frequency is greater than 10,000, we can observe that pepper, </w:t>
      </w:r>
      <w:r w:rsidR="00B545C8">
        <w:t>salt, oil</w:t>
      </w:r>
      <w:r w:rsidR="009D1C1F">
        <w:t xml:space="preserve"> are the most used ingredients</w:t>
      </w:r>
    </w:p>
    <w:p w:rsidR="009D1C1F" w:rsidRDefault="009D1C1F" w:rsidP="001802B5">
      <w:r>
        <w:rPr>
          <w:noProof/>
          <w:lang w:eastAsia="en-US"/>
        </w:rPr>
        <w:drawing>
          <wp:inline distT="0" distB="0" distL="0" distR="0" wp14:anchorId="444CF8CC" wp14:editId="57F170EA">
            <wp:extent cx="5942964" cy="3409950"/>
            <wp:effectExtent l="0" t="0" r="1270" b="0"/>
            <wp:docPr id="1" name="Picture 1" descr="C:\Users\Bimal\AppData\Local\Microsoft\Windows\INetCacheContent.Word\unnamed-chunk-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mal\AppData\Local\Microsoft\Windows\INetCacheContent.Word\unnamed-chunk-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04" cy="3412498"/>
                    </a:xfrm>
                    <a:prstGeom prst="rect">
                      <a:avLst/>
                    </a:prstGeom>
                    <a:noFill/>
                    <a:ln>
                      <a:noFill/>
                    </a:ln>
                  </pic:spPr>
                </pic:pic>
              </a:graphicData>
            </a:graphic>
          </wp:inline>
        </w:drawing>
      </w:r>
    </w:p>
    <w:p w:rsidR="009D1C1F" w:rsidRDefault="009D1C1F" w:rsidP="001802B5">
      <w:r>
        <w:t>Word cloud: Plotting the most used words.</w:t>
      </w:r>
    </w:p>
    <w:p w:rsidR="009D1C1F" w:rsidRDefault="009D1C1F" w:rsidP="001802B5">
      <w:r>
        <w:rPr>
          <w:noProof/>
          <w:lang w:eastAsia="en-US"/>
        </w:rPr>
        <w:drawing>
          <wp:inline distT="0" distB="0" distL="0" distR="0" wp14:anchorId="6485B3CC" wp14:editId="784F7D6F">
            <wp:extent cx="5942330" cy="3521528"/>
            <wp:effectExtent l="0" t="0" r="1270" b="3175"/>
            <wp:docPr id="3" name="Picture 3" descr="C:\Users\Bimal\AppData\Local\Microsoft\Windows\INetCacheContent.Word\unnamed-chunk-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mal\AppData\Local\Microsoft\Windows\INetCacheContent.Word\unnamed-chunk-7-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527" cy="3526386"/>
                    </a:xfrm>
                    <a:prstGeom prst="rect">
                      <a:avLst/>
                    </a:prstGeom>
                    <a:noFill/>
                    <a:ln>
                      <a:noFill/>
                    </a:ln>
                  </pic:spPr>
                </pic:pic>
              </a:graphicData>
            </a:graphic>
          </wp:inline>
        </w:drawing>
      </w:r>
    </w:p>
    <w:p w:rsidR="00770373" w:rsidRDefault="00046F30" w:rsidP="00046F30">
      <w:pPr>
        <w:pStyle w:val="Heading1"/>
      </w:pPr>
      <w:bookmarkStart w:id="5" w:name="_Toc458628245"/>
      <w:r>
        <w:lastRenderedPageBreak/>
        <w:t>REGRESSION</w:t>
      </w:r>
      <w:r w:rsidR="00770373">
        <w:t xml:space="preserve"> Models</w:t>
      </w:r>
      <w:bookmarkEnd w:id="5"/>
      <w:r w:rsidR="00770373">
        <w:t xml:space="preserve"> </w:t>
      </w:r>
    </w:p>
    <w:p w:rsidR="00046F30" w:rsidRDefault="00C01B23" w:rsidP="00046F30">
      <w:r>
        <w:t>Classification and regression technique is used to predict cuisines. Predicted cuisines with three models, one model using the most used ingredients, one model with all ingredients and last one using PCA. All three models results are shown below.</w:t>
      </w:r>
    </w:p>
    <w:tbl>
      <w:tblPr>
        <w:tblStyle w:val="TableGrid"/>
        <w:tblW w:w="0" w:type="auto"/>
        <w:tblLook w:val="04A0" w:firstRow="1" w:lastRow="0" w:firstColumn="1" w:lastColumn="0" w:noHBand="0" w:noVBand="1"/>
      </w:tblPr>
      <w:tblGrid>
        <w:gridCol w:w="2887"/>
        <w:gridCol w:w="3255"/>
        <w:gridCol w:w="3208"/>
      </w:tblGrid>
      <w:tr w:rsidR="00C01B23" w:rsidTr="00C01B23">
        <w:tc>
          <w:tcPr>
            <w:tcW w:w="2887" w:type="dxa"/>
          </w:tcPr>
          <w:p w:rsidR="00C01B23" w:rsidRDefault="00C01B23" w:rsidP="00046F30">
            <w:r>
              <w:t>Model#</w:t>
            </w:r>
          </w:p>
        </w:tc>
        <w:tc>
          <w:tcPr>
            <w:tcW w:w="3255" w:type="dxa"/>
          </w:tcPr>
          <w:p w:rsidR="00C01B23" w:rsidRDefault="00C01B23" w:rsidP="00046F30">
            <w:r>
              <w:t>Variation</w:t>
            </w:r>
          </w:p>
        </w:tc>
        <w:tc>
          <w:tcPr>
            <w:tcW w:w="3208" w:type="dxa"/>
          </w:tcPr>
          <w:p w:rsidR="00C01B23" w:rsidRDefault="00C01B23" w:rsidP="00046F30">
            <w:r>
              <w:t>Accuracy</w:t>
            </w:r>
          </w:p>
        </w:tc>
      </w:tr>
      <w:tr w:rsidR="00C01B23" w:rsidTr="00C01B23">
        <w:tc>
          <w:tcPr>
            <w:tcW w:w="2887" w:type="dxa"/>
          </w:tcPr>
          <w:p w:rsidR="00C01B23" w:rsidRDefault="00C01B23" w:rsidP="00046F30">
            <w:r>
              <w:t>Model1</w:t>
            </w:r>
          </w:p>
        </w:tc>
        <w:tc>
          <w:tcPr>
            <w:tcW w:w="3255" w:type="dxa"/>
          </w:tcPr>
          <w:p w:rsidR="00C01B23" w:rsidRDefault="00C01B23" w:rsidP="00046F30">
            <w:r>
              <w:t>Using Most used ingredient</w:t>
            </w:r>
          </w:p>
        </w:tc>
        <w:tc>
          <w:tcPr>
            <w:tcW w:w="3208" w:type="dxa"/>
          </w:tcPr>
          <w:p w:rsidR="00C01B23" w:rsidRDefault="0030444E" w:rsidP="0030444E">
            <w:r>
              <w:t>40.96</w:t>
            </w:r>
            <w:r w:rsidR="00C01B23">
              <w:t>%</w:t>
            </w:r>
          </w:p>
        </w:tc>
      </w:tr>
      <w:tr w:rsidR="00C01B23" w:rsidTr="00C01B23">
        <w:tc>
          <w:tcPr>
            <w:tcW w:w="2887" w:type="dxa"/>
          </w:tcPr>
          <w:p w:rsidR="00C01B23" w:rsidRDefault="00C01B23" w:rsidP="00046F30">
            <w:r>
              <w:t>Model2</w:t>
            </w:r>
          </w:p>
        </w:tc>
        <w:tc>
          <w:tcPr>
            <w:tcW w:w="3255" w:type="dxa"/>
          </w:tcPr>
          <w:p w:rsidR="00C01B23" w:rsidRDefault="00C01B23" w:rsidP="00046F30">
            <w:r>
              <w:t>Using all ingredients</w:t>
            </w:r>
          </w:p>
        </w:tc>
        <w:tc>
          <w:tcPr>
            <w:tcW w:w="3208" w:type="dxa"/>
          </w:tcPr>
          <w:p w:rsidR="00C01B23" w:rsidRDefault="00C01B23" w:rsidP="0030444E">
            <w:r>
              <w:t>42.</w:t>
            </w:r>
            <w:r w:rsidR="0030444E">
              <w:t>03</w:t>
            </w:r>
            <w:r>
              <w:t>%</w:t>
            </w:r>
          </w:p>
        </w:tc>
      </w:tr>
      <w:tr w:rsidR="00C01B23" w:rsidTr="00C01B23">
        <w:tc>
          <w:tcPr>
            <w:tcW w:w="2887" w:type="dxa"/>
          </w:tcPr>
          <w:p w:rsidR="00C01B23" w:rsidRDefault="00C01B23" w:rsidP="00046F30">
            <w:r>
              <w:t>Model3</w:t>
            </w:r>
          </w:p>
        </w:tc>
        <w:tc>
          <w:tcPr>
            <w:tcW w:w="3255" w:type="dxa"/>
          </w:tcPr>
          <w:p w:rsidR="00C01B23" w:rsidRDefault="00C01B23" w:rsidP="00046F30">
            <w:r>
              <w:t>Using PCA</w:t>
            </w:r>
          </w:p>
        </w:tc>
        <w:tc>
          <w:tcPr>
            <w:tcW w:w="3208" w:type="dxa"/>
          </w:tcPr>
          <w:p w:rsidR="00C01B23" w:rsidRDefault="0041628C" w:rsidP="00046F30">
            <w:r>
              <w:t>41</w:t>
            </w:r>
            <w:r w:rsidR="00C01B23">
              <w:t>.09%</w:t>
            </w:r>
          </w:p>
        </w:tc>
      </w:tr>
    </w:tbl>
    <w:p w:rsidR="00C01B23" w:rsidRDefault="00C01B23" w:rsidP="00046F30"/>
    <w:p w:rsidR="00C01B23" w:rsidRPr="00C01B23" w:rsidRDefault="00C01B23" w:rsidP="00046F30">
      <w:pPr>
        <w:rPr>
          <w:b/>
        </w:rPr>
      </w:pPr>
      <w:r w:rsidRPr="00C01B23">
        <w:rPr>
          <w:b/>
        </w:rPr>
        <w:t>Model1 Regression tree:</w:t>
      </w:r>
    </w:p>
    <w:p w:rsidR="00C01B23" w:rsidRPr="00046F30" w:rsidRDefault="00C01B23" w:rsidP="00046F30">
      <w:r>
        <w:rPr>
          <w:noProof/>
          <w:lang w:eastAsia="en-US"/>
        </w:rPr>
        <w:drawing>
          <wp:inline distT="0" distB="0" distL="0" distR="0" wp14:anchorId="1C8C13D9" wp14:editId="44E21D82">
            <wp:extent cx="5943600" cy="4245429"/>
            <wp:effectExtent l="0" t="0" r="0" b="3175"/>
            <wp:docPr id="4" name="Picture 4" descr="C:\Users\Bimal\AppData\Local\Microsoft\Windows\INetCacheContent.Word\unnamed-chunk-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mal\AppData\Local\Microsoft\Windows\INetCacheContent.Word\unnamed-chunk-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C01B23" w:rsidRDefault="00C01B23" w:rsidP="00A32A84"/>
    <w:p w:rsidR="00C01B23" w:rsidRDefault="00C01B23" w:rsidP="00A32A84"/>
    <w:p w:rsidR="00C01B23" w:rsidRDefault="00C01B23" w:rsidP="00A32A84"/>
    <w:p w:rsidR="00C01B23" w:rsidRDefault="00C01B23" w:rsidP="00A32A84"/>
    <w:p w:rsidR="00C01B23" w:rsidRDefault="00C01B23" w:rsidP="00A32A84"/>
    <w:p w:rsidR="00770373" w:rsidRPr="00C01B23" w:rsidRDefault="00C01B23" w:rsidP="00A32A84">
      <w:pPr>
        <w:rPr>
          <w:b/>
        </w:rPr>
      </w:pPr>
      <w:r w:rsidRPr="00C01B23">
        <w:rPr>
          <w:b/>
        </w:rPr>
        <w:lastRenderedPageBreak/>
        <w:t>Model 2 Regression tree:</w:t>
      </w:r>
    </w:p>
    <w:p w:rsidR="00C01B23" w:rsidRDefault="00C01B23" w:rsidP="00A32A84">
      <w:r>
        <w:rPr>
          <w:noProof/>
          <w:lang w:eastAsia="en-US"/>
        </w:rPr>
        <w:drawing>
          <wp:inline distT="0" distB="0" distL="0" distR="0" wp14:anchorId="3192EE7A" wp14:editId="6CD38786">
            <wp:extent cx="5943600" cy="4245429"/>
            <wp:effectExtent l="0" t="0" r="0" b="3175"/>
            <wp:docPr id="5" name="Picture 5" descr="C:\Users\Bimal\AppData\Local\Microsoft\Windows\INetCacheContent.Word\unnamed-chunk-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mal\AppData\Local\Microsoft\Windows\INetCacheContent.Word\unnamed-chunk-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C01B23" w:rsidRPr="00C01B23" w:rsidRDefault="00C01B23" w:rsidP="00C01B23">
      <w:pPr>
        <w:pStyle w:val="Heading2"/>
      </w:pPr>
      <w:bookmarkStart w:id="6" w:name="_Toc458628246"/>
      <w:r w:rsidRPr="00C01B23">
        <w:t>Results Discussion:</w:t>
      </w:r>
      <w:bookmarkEnd w:id="6"/>
    </w:p>
    <w:p w:rsidR="00C01B23" w:rsidRDefault="00B545C8" w:rsidP="00C01B23">
      <w:pPr>
        <w:pStyle w:val="ListParagraph"/>
        <w:numPr>
          <w:ilvl w:val="0"/>
          <w:numId w:val="18"/>
        </w:numPr>
      </w:pPr>
      <w:r>
        <w:t xml:space="preserve">In Model 1 </w:t>
      </w:r>
      <w:r w:rsidR="00C01B23">
        <w:t xml:space="preserve">Using the most used </w:t>
      </w:r>
      <w:r>
        <w:t xml:space="preserve">ingredients </w:t>
      </w:r>
      <w:r w:rsidR="00C01B23">
        <w:t>resulted in lesser accuracy, this mi</w:t>
      </w:r>
      <w:r>
        <w:t>ght be because the ingredients less used are also a good factor in determining the cuisine.</w:t>
      </w:r>
    </w:p>
    <w:p w:rsidR="006E7487" w:rsidRDefault="006E7487" w:rsidP="00C01B23">
      <w:pPr>
        <w:pStyle w:val="ListParagraph"/>
        <w:numPr>
          <w:ilvl w:val="0"/>
          <w:numId w:val="18"/>
        </w:numPr>
      </w:pPr>
      <w:r>
        <w:t>Using all the ingredients bumped up the accuracy a little bit.</w:t>
      </w:r>
    </w:p>
    <w:p w:rsidR="006E7487" w:rsidRDefault="006E7487" w:rsidP="00C01B23">
      <w:pPr>
        <w:pStyle w:val="ListParagraph"/>
        <w:numPr>
          <w:ilvl w:val="0"/>
          <w:numId w:val="18"/>
        </w:numPr>
      </w:pPr>
      <w:r>
        <w:t>Interestingly model using PCA is least accurate. Have to research more on it.</w:t>
      </w:r>
    </w:p>
    <w:p w:rsidR="00770373" w:rsidRDefault="00770373" w:rsidP="00046F30">
      <w:pPr>
        <w:pStyle w:val="Heading1"/>
      </w:pPr>
      <w:bookmarkStart w:id="7" w:name="_Toc458628247"/>
      <w:r>
        <w:t>Future Work</w:t>
      </w:r>
      <w:bookmarkEnd w:id="7"/>
    </w:p>
    <w:p w:rsidR="00046F30" w:rsidRDefault="00187ECB" w:rsidP="00046F30">
      <w:r>
        <w:t>Future work will be</w:t>
      </w:r>
    </w:p>
    <w:p w:rsidR="0021189D" w:rsidRDefault="0021189D" w:rsidP="00187ECB">
      <w:pPr>
        <w:pStyle w:val="ListParagraph"/>
        <w:numPr>
          <w:ilvl w:val="0"/>
          <w:numId w:val="15"/>
        </w:numPr>
      </w:pPr>
      <w:r>
        <w:t xml:space="preserve">Model using </w:t>
      </w:r>
      <w:proofErr w:type="spellStart"/>
      <w:r>
        <w:t>XgBoost</w:t>
      </w:r>
      <w:proofErr w:type="spellEnd"/>
    </w:p>
    <w:p w:rsidR="00187ECB" w:rsidRDefault="00187ECB" w:rsidP="00187ECB">
      <w:pPr>
        <w:pStyle w:val="ListParagraph"/>
        <w:numPr>
          <w:ilvl w:val="0"/>
          <w:numId w:val="15"/>
        </w:numPr>
      </w:pPr>
      <w:r>
        <w:t>Visualizing popular cuisines in different countries based on the cuisine categorization and twitter data!</w:t>
      </w:r>
    </w:p>
    <w:p w:rsidR="00187ECB" w:rsidRPr="00046F30" w:rsidRDefault="00187ECB" w:rsidP="00727BA7">
      <w:pPr>
        <w:pStyle w:val="ListParagraph"/>
        <w:numPr>
          <w:ilvl w:val="0"/>
          <w:numId w:val="15"/>
        </w:numPr>
      </w:pPr>
      <w:r>
        <w:t>For a new restaurant, can we predict cuisines which may become the best cuisines given an area/country?</w:t>
      </w:r>
    </w:p>
    <w:p w:rsidR="00046F30" w:rsidRDefault="00770373" w:rsidP="00046F30">
      <w:pPr>
        <w:pStyle w:val="Heading1"/>
      </w:pPr>
      <w:bookmarkStart w:id="8" w:name="_Toc458628248"/>
      <w:r>
        <w:lastRenderedPageBreak/>
        <w:t>Acknowledgements</w:t>
      </w:r>
      <w:bookmarkEnd w:id="8"/>
    </w:p>
    <w:p w:rsidR="00046F30" w:rsidRPr="00046F30" w:rsidRDefault="00187ECB" w:rsidP="00FA138B">
      <w:pPr>
        <w:pStyle w:val="ListParagraph"/>
      </w:pPr>
      <w:r>
        <w:t>I would like to thank Amit Dingare for his advice and guidance throughout the project.</w:t>
      </w:r>
      <w:r w:rsidR="00FA138B">
        <w:t xml:space="preserve"> Even though I’m a novice in programming, I was able to pick up and learn lot of new techniques and packages</w:t>
      </w:r>
      <w:r w:rsidR="00AE1E95">
        <w:t xml:space="preserve"> (tm, caret, </w:t>
      </w:r>
      <w:proofErr w:type="spellStart"/>
      <w:r w:rsidR="00AE1E95">
        <w:t>dummyvar</w:t>
      </w:r>
      <w:proofErr w:type="spellEnd"/>
      <w:r w:rsidR="00AE1E95">
        <w:t>)</w:t>
      </w:r>
      <w:r w:rsidR="00FA138B">
        <w:t xml:space="preserve"> in a very small span of time because of his guidance.</w:t>
      </w:r>
    </w:p>
    <w:p w:rsidR="00046F30" w:rsidRDefault="00770373" w:rsidP="00046F30">
      <w:pPr>
        <w:pStyle w:val="Heading1"/>
      </w:pPr>
      <w:bookmarkStart w:id="9" w:name="_Toc458628249"/>
      <w:r>
        <w:t>Addendum R- code</w:t>
      </w:r>
      <w:bookmarkEnd w:id="9"/>
    </w:p>
    <w:p w:rsidR="00FA138B" w:rsidRDefault="00FA138B" w:rsidP="00FA138B"/>
    <w:p w:rsidR="00FA138B" w:rsidRDefault="00FA138B" w:rsidP="00FA138B">
      <w:r>
        <w:t>##loading libraries</w:t>
      </w:r>
    </w:p>
    <w:p w:rsidR="00FA138B" w:rsidRDefault="00FA138B" w:rsidP="00FA138B"/>
    <w:p w:rsidR="00FA138B" w:rsidRDefault="00FA138B" w:rsidP="00FA138B">
      <w:r>
        <w:t>```{r}</w:t>
      </w:r>
    </w:p>
    <w:p w:rsidR="00FA138B" w:rsidRDefault="00FA138B" w:rsidP="00FA138B">
      <w:r>
        <w:t>library(</w:t>
      </w:r>
      <w:proofErr w:type="spellStart"/>
      <w:r>
        <w:t>jsonlite</w:t>
      </w:r>
      <w:proofErr w:type="spellEnd"/>
      <w:r>
        <w:t>)</w:t>
      </w:r>
    </w:p>
    <w:p w:rsidR="00FA138B" w:rsidRDefault="00FA138B" w:rsidP="00FA138B">
      <w:r>
        <w:t>library(</w:t>
      </w:r>
      <w:proofErr w:type="spellStart"/>
      <w:r>
        <w:t>dplyr</w:t>
      </w:r>
      <w:proofErr w:type="spellEnd"/>
      <w:r>
        <w:t>)</w:t>
      </w:r>
    </w:p>
    <w:p w:rsidR="00FA138B" w:rsidRDefault="00FA138B" w:rsidP="00FA138B">
      <w:r>
        <w:t>library(</w:t>
      </w:r>
      <w:proofErr w:type="spellStart"/>
      <w:r>
        <w:t>tidyr</w:t>
      </w:r>
      <w:proofErr w:type="spellEnd"/>
      <w:r>
        <w:t>)</w:t>
      </w:r>
    </w:p>
    <w:p w:rsidR="00FA138B" w:rsidRDefault="00FA138B" w:rsidP="00FA138B">
      <w:r>
        <w:t>library(</w:t>
      </w:r>
      <w:proofErr w:type="spellStart"/>
      <w:r>
        <w:t>stringr</w:t>
      </w:r>
      <w:proofErr w:type="spellEnd"/>
      <w:r>
        <w:t>)</w:t>
      </w:r>
    </w:p>
    <w:p w:rsidR="00FA138B" w:rsidRDefault="00FA138B" w:rsidP="00FA138B">
      <w:r>
        <w:t>library(ggplot2)</w:t>
      </w:r>
    </w:p>
    <w:p w:rsidR="00FA138B" w:rsidRDefault="00FA138B" w:rsidP="00FA138B">
      <w:r>
        <w:t>library(reshape2)</w:t>
      </w:r>
    </w:p>
    <w:p w:rsidR="00FA138B" w:rsidRDefault="00FA138B" w:rsidP="00FA138B">
      <w:r>
        <w:t>library(tm)s</w:t>
      </w:r>
    </w:p>
    <w:p w:rsidR="00FA138B" w:rsidRDefault="00FA138B" w:rsidP="00FA138B">
      <w:r>
        <w:t>```</w:t>
      </w:r>
    </w:p>
    <w:p w:rsidR="00FA138B" w:rsidRDefault="00FA138B" w:rsidP="00FA138B">
      <w:r>
        <w:t xml:space="preserve">## loading Data </w:t>
      </w:r>
    </w:p>
    <w:p w:rsidR="00FA138B" w:rsidRDefault="00FA138B" w:rsidP="00FA138B"/>
    <w:p w:rsidR="00FA138B" w:rsidRDefault="00FA138B" w:rsidP="00FA138B">
      <w:r>
        <w:t>```{r}</w:t>
      </w:r>
    </w:p>
    <w:p w:rsidR="00FA138B" w:rsidRDefault="00FA138B" w:rsidP="00FA138B">
      <w:r>
        <w:t>#setting the working directory</w:t>
      </w:r>
    </w:p>
    <w:p w:rsidR="00FA138B" w:rsidRDefault="00FA138B" w:rsidP="00FA138B">
      <w:proofErr w:type="spellStart"/>
      <w:proofErr w:type="gramStart"/>
      <w:r>
        <w:t>setwd</w:t>
      </w:r>
      <w:proofErr w:type="spellEnd"/>
      <w:r>
        <w:t>(</w:t>
      </w:r>
      <w:proofErr w:type="gramEnd"/>
      <w:r>
        <w:t>"C:/Users/Bimal/Desktop/Data Science/Slide Rule/</w:t>
      </w:r>
      <w:proofErr w:type="spellStart"/>
      <w:r>
        <w:t>Yummly</w:t>
      </w:r>
      <w:proofErr w:type="spellEnd"/>
      <w:r>
        <w:t xml:space="preserve"> Data")</w:t>
      </w:r>
    </w:p>
    <w:p w:rsidR="00FA138B" w:rsidRDefault="00FA138B" w:rsidP="00FA138B">
      <w:r>
        <w:t xml:space="preserve"># loading the train dataset using the </w:t>
      </w:r>
      <w:proofErr w:type="spellStart"/>
      <w:r>
        <w:t>Json</w:t>
      </w:r>
      <w:proofErr w:type="spellEnd"/>
      <w:r>
        <w:t xml:space="preserve"> library</w:t>
      </w:r>
    </w:p>
    <w:p w:rsidR="00FA138B" w:rsidRDefault="00FA138B" w:rsidP="00FA138B">
      <w:proofErr w:type="spellStart"/>
      <w:r>
        <w:t>train_data</w:t>
      </w:r>
      <w:proofErr w:type="spellEnd"/>
      <w:r>
        <w:t xml:space="preserve"> &lt;- </w:t>
      </w:r>
      <w:proofErr w:type="spellStart"/>
      <w:proofErr w:type="gramStart"/>
      <w:r>
        <w:t>fromJSON</w:t>
      </w:r>
      <w:proofErr w:type="spellEnd"/>
      <w:r>
        <w:t>(</w:t>
      </w:r>
      <w:proofErr w:type="gramEnd"/>
      <w:r>
        <w:t>txt = "train.</w:t>
      </w:r>
      <w:proofErr w:type="spellStart"/>
      <w:r>
        <w:t>json</w:t>
      </w:r>
      <w:proofErr w:type="spellEnd"/>
      <w:r>
        <w:t>",flatten = TRUE)</w:t>
      </w:r>
    </w:p>
    <w:p w:rsidR="00FA138B" w:rsidRDefault="00FA138B" w:rsidP="00FA138B">
      <w:proofErr w:type="spellStart"/>
      <w:r>
        <w:t>test_data</w:t>
      </w:r>
      <w:proofErr w:type="spellEnd"/>
      <w:r>
        <w:t xml:space="preserve"> &lt;- </w:t>
      </w:r>
      <w:proofErr w:type="spellStart"/>
      <w:proofErr w:type="gramStart"/>
      <w:r>
        <w:t>fromJSON</w:t>
      </w:r>
      <w:proofErr w:type="spellEnd"/>
      <w:r>
        <w:t>(</w:t>
      </w:r>
      <w:proofErr w:type="gramEnd"/>
      <w:r>
        <w:t>txt = "test.</w:t>
      </w:r>
      <w:proofErr w:type="spellStart"/>
      <w:r>
        <w:t>json</w:t>
      </w:r>
      <w:proofErr w:type="spellEnd"/>
      <w:r>
        <w:t>",flatten = TRUE)</w:t>
      </w:r>
    </w:p>
    <w:p w:rsidR="00FA138B" w:rsidRDefault="00FA138B" w:rsidP="00FA138B">
      <w:r>
        <w:t xml:space="preserve">#Converting the data to </w:t>
      </w:r>
      <w:proofErr w:type="spellStart"/>
      <w:r>
        <w:t>tbl_df</w:t>
      </w:r>
      <w:proofErr w:type="spellEnd"/>
      <w:r>
        <w:t xml:space="preserve"> format in </w:t>
      </w:r>
      <w:proofErr w:type="spellStart"/>
      <w:r>
        <w:t>dplyr</w:t>
      </w:r>
      <w:proofErr w:type="spellEnd"/>
      <w:r>
        <w:t>.</w:t>
      </w:r>
    </w:p>
    <w:p w:rsidR="00FA138B" w:rsidRDefault="00FA138B" w:rsidP="00FA138B">
      <w:r>
        <w:t xml:space="preserve">train &lt;- </w:t>
      </w:r>
      <w:proofErr w:type="spellStart"/>
      <w:r>
        <w:t>tbl_df</w:t>
      </w:r>
      <w:proofErr w:type="spellEnd"/>
      <w:r>
        <w:t>(</w:t>
      </w:r>
      <w:proofErr w:type="spellStart"/>
      <w:r>
        <w:t>train_data</w:t>
      </w:r>
      <w:proofErr w:type="spellEnd"/>
      <w:r>
        <w:t>)</w:t>
      </w:r>
    </w:p>
    <w:p w:rsidR="00FA138B" w:rsidRDefault="00FA138B" w:rsidP="00FA138B">
      <w:r>
        <w:t>train</w:t>
      </w:r>
    </w:p>
    <w:p w:rsidR="00FA138B" w:rsidRDefault="00FA138B" w:rsidP="00FA138B">
      <w:r>
        <w:lastRenderedPageBreak/>
        <w:t xml:space="preserve">test &lt;- </w:t>
      </w:r>
      <w:proofErr w:type="spellStart"/>
      <w:r>
        <w:t>tbl_df</w:t>
      </w:r>
      <w:proofErr w:type="spellEnd"/>
      <w:r>
        <w:t>(</w:t>
      </w:r>
      <w:proofErr w:type="spellStart"/>
      <w:r>
        <w:t>train_data</w:t>
      </w:r>
      <w:proofErr w:type="spellEnd"/>
      <w:r>
        <w:t>)</w:t>
      </w:r>
    </w:p>
    <w:p w:rsidR="00FA138B" w:rsidRDefault="00FA138B" w:rsidP="00FA138B">
      <w:r>
        <w:t>test</w:t>
      </w:r>
    </w:p>
    <w:p w:rsidR="00FA138B" w:rsidRDefault="00FA138B" w:rsidP="00FA138B">
      <w:proofErr w:type="spellStart"/>
      <w:r>
        <w:t>nrow</w:t>
      </w:r>
      <w:proofErr w:type="spellEnd"/>
      <w:r>
        <w:t>(train)</w:t>
      </w:r>
    </w:p>
    <w:p w:rsidR="00FA138B" w:rsidRDefault="00FA138B" w:rsidP="00FA138B"/>
    <w:p w:rsidR="00FA138B" w:rsidRDefault="00FA138B" w:rsidP="00FA138B">
      <w:r>
        <w:t>```</w:t>
      </w:r>
    </w:p>
    <w:p w:rsidR="00FA138B" w:rsidRDefault="00FA138B" w:rsidP="00FA138B"/>
    <w:p w:rsidR="00FA138B" w:rsidRDefault="00FA138B" w:rsidP="00FA138B">
      <w:r>
        <w:t xml:space="preserve">## </w:t>
      </w:r>
      <w:proofErr w:type="spellStart"/>
      <w:r>
        <w:t>Freq</w:t>
      </w:r>
      <w:proofErr w:type="spellEnd"/>
      <w:r>
        <w:t xml:space="preserve"> of cuisines</w:t>
      </w:r>
    </w:p>
    <w:p w:rsidR="00FA138B" w:rsidRDefault="00FA138B" w:rsidP="00FA138B"/>
    <w:p w:rsidR="00FA138B" w:rsidRDefault="00FA138B" w:rsidP="00FA138B">
      <w:r>
        <w:t>``</w:t>
      </w:r>
      <w:proofErr w:type="gramStart"/>
      <w:r>
        <w:t>`{</w:t>
      </w:r>
      <w:proofErr w:type="gramEnd"/>
      <w:r>
        <w:t>r, echo=FALSE}</w:t>
      </w:r>
    </w:p>
    <w:p w:rsidR="00FA138B" w:rsidRDefault="00FA138B" w:rsidP="00FA138B">
      <w:r>
        <w:t># Trying the understand the cuisines present and their frequency</w:t>
      </w:r>
    </w:p>
    <w:p w:rsidR="00FA138B" w:rsidRDefault="00FA138B" w:rsidP="00FA138B">
      <w:r>
        <w:t>ggplot(</w:t>
      </w:r>
      <w:proofErr w:type="spellStart"/>
      <w:proofErr w:type="gramStart"/>
      <w:r>
        <w:t>train,aes</w:t>
      </w:r>
      <w:proofErr w:type="spellEnd"/>
      <w:proofErr w:type="gramEnd"/>
      <w:r>
        <w:t xml:space="preserve">(cuisine)) + </w:t>
      </w:r>
      <w:proofErr w:type="spellStart"/>
      <w:r>
        <w:t>geom_bar</w:t>
      </w:r>
      <w:proofErr w:type="spellEnd"/>
      <w:r>
        <w:t>()</w:t>
      </w:r>
    </w:p>
    <w:p w:rsidR="00FA138B" w:rsidRDefault="00FA138B" w:rsidP="00FA138B">
      <w:r>
        <w:t xml:space="preserve">#We can see from the graph that the train dataset has lots of Italian cuisines followed by Mexican and </w:t>
      </w:r>
      <w:proofErr w:type="spellStart"/>
      <w:r>
        <w:t>southern_us</w:t>
      </w:r>
      <w:proofErr w:type="spellEnd"/>
    </w:p>
    <w:p w:rsidR="00FA138B" w:rsidRDefault="00FA138B" w:rsidP="00FA138B">
      <w:r>
        <w:t>```</w:t>
      </w:r>
    </w:p>
    <w:p w:rsidR="00FA138B" w:rsidRDefault="00FA138B" w:rsidP="00FA138B"/>
    <w:p w:rsidR="00FA138B" w:rsidRDefault="00FA138B" w:rsidP="00FA138B">
      <w:r>
        <w:t>```{r}</w:t>
      </w:r>
    </w:p>
    <w:p w:rsidR="00FA138B" w:rsidRDefault="00FA138B" w:rsidP="00FA138B">
      <w:r>
        <w:t># understanding cuisines and their frequency in data form</w:t>
      </w:r>
    </w:p>
    <w:p w:rsidR="00FA138B" w:rsidRDefault="00FA138B" w:rsidP="00FA138B">
      <w:proofErr w:type="spellStart"/>
      <w:r>
        <w:t>train_cuisine_sum</w:t>
      </w:r>
      <w:proofErr w:type="spellEnd"/>
      <w:r>
        <w:t xml:space="preserve"> &lt;- train %&gt;% </w:t>
      </w:r>
    </w:p>
    <w:p w:rsidR="00FA138B" w:rsidRDefault="00FA138B" w:rsidP="00FA138B">
      <w:r>
        <w:t xml:space="preserve">            </w:t>
      </w:r>
      <w:proofErr w:type="spellStart"/>
      <w:r>
        <w:t>group_by</w:t>
      </w:r>
      <w:proofErr w:type="spellEnd"/>
      <w:r>
        <w:t xml:space="preserve">(cuisine) %&gt;% </w:t>
      </w:r>
    </w:p>
    <w:p w:rsidR="00FA138B" w:rsidRDefault="00FA138B" w:rsidP="00FA138B">
      <w:r>
        <w:t xml:space="preserve">              </w:t>
      </w:r>
      <w:proofErr w:type="spellStart"/>
      <w:proofErr w:type="gramStart"/>
      <w:r>
        <w:t>summarise</w:t>
      </w:r>
      <w:proofErr w:type="spellEnd"/>
      <w:r>
        <w:t>(</w:t>
      </w:r>
      <w:proofErr w:type="gramEnd"/>
      <w:r>
        <w:t xml:space="preserve">number = n()) %&gt;% </w:t>
      </w:r>
    </w:p>
    <w:p w:rsidR="00FA138B" w:rsidRDefault="00FA138B" w:rsidP="00FA138B">
      <w:r>
        <w:t xml:space="preserve">                arrange(number)</w:t>
      </w:r>
    </w:p>
    <w:p w:rsidR="00FA138B" w:rsidRDefault="00FA138B" w:rsidP="00FA138B">
      <w:proofErr w:type="spellStart"/>
      <w:r>
        <w:t>train_cuisine_sum</w:t>
      </w:r>
      <w:proofErr w:type="spellEnd"/>
    </w:p>
    <w:p w:rsidR="00FA138B" w:rsidRDefault="00FA138B" w:rsidP="00FA138B">
      <w:r>
        <w:t>```</w:t>
      </w:r>
    </w:p>
    <w:p w:rsidR="00FA138B" w:rsidRDefault="00FA138B" w:rsidP="00FA138B"/>
    <w:p w:rsidR="00FA138B" w:rsidRDefault="00FA138B" w:rsidP="00FA138B">
      <w:r>
        <w:t># Data cleaning</w:t>
      </w:r>
    </w:p>
    <w:p w:rsidR="00FA138B" w:rsidRDefault="00FA138B" w:rsidP="00FA138B">
      <w:r>
        <w:t>```{r}</w:t>
      </w:r>
    </w:p>
    <w:p w:rsidR="00FA138B" w:rsidRDefault="00FA138B" w:rsidP="00FA138B">
      <w:r>
        <w:t># trying to identify any issues with the ingredients</w:t>
      </w:r>
    </w:p>
    <w:p w:rsidR="00FA138B" w:rsidRDefault="00FA138B" w:rsidP="00FA138B">
      <w:r>
        <w:t xml:space="preserve">x &lt;- </w:t>
      </w:r>
      <w:proofErr w:type="spellStart"/>
      <w:r>
        <w:t>rbind</w:t>
      </w:r>
      <w:proofErr w:type="spellEnd"/>
      <w:r>
        <w:t>(</w:t>
      </w:r>
      <w:proofErr w:type="spellStart"/>
      <w:r>
        <w:t>train$ingredients</w:t>
      </w:r>
      <w:proofErr w:type="spellEnd"/>
      <w:r>
        <w:t>)</w:t>
      </w:r>
    </w:p>
    <w:p w:rsidR="00FA138B" w:rsidRDefault="00FA138B" w:rsidP="00FA138B">
      <w:proofErr w:type="spellStart"/>
      <w:r>
        <w:t>unique_ingredients</w:t>
      </w:r>
      <w:proofErr w:type="spellEnd"/>
      <w:r>
        <w:t xml:space="preserve"> &lt;- </w:t>
      </w:r>
      <w:proofErr w:type="spellStart"/>
      <w:r>
        <w:t>data_frame</w:t>
      </w:r>
      <w:proofErr w:type="spellEnd"/>
      <w:r>
        <w:t>(unique(sort(</w:t>
      </w:r>
      <w:proofErr w:type="spellStart"/>
      <w:r>
        <w:t>unlist</w:t>
      </w:r>
      <w:proofErr w:type="spellEnd"/>
      <w:r>
        <w:t>(</w:t>
      </w:r>
      <w:proofErr w:type="spellStart"/>
      <w:r>
        <w:t>train$ingredients</w:t>
      </w:r>
      <w:proofErr w:type="spellEnd"/>
      <w:r>
        <w:t>))))</w:t>
      </w:r>
    </w:p>
    <w:p w:rsidR="00FA138B" w:rsidRDefault="00FA138B" w:rsidP="00FA138B">
      <w:proofErr w:type="spellStart"/>
      <w:r>
        <w:lastRenderedPageBreak/>
        <w:t>unique_ingredients</w:t>
      </w:r>
      <w:proofErr w:type="spellEnd"/>
      <w:r>
        <w:t xml:space="preserve"> #ingredients data doesn’t look </w:t>
      </w:r>
      <w:proofErr w:type="gramStart"/>
      <w:r>
        <w:t>clean,</w:t>
      </w:r>
      <w:proofErr w:type="gramEnd"/>
      <w:r>
        <w:t xml:space="preserve"> words are identical but not same. For example, same data is represented lower cases in some cases and upper cases in other (</w:t>
      </w:r>
      <w:proofErr w:type="spellStart"/>
      <w:r>
        <w:t>braeburn</w:t>
      </w:r>
      <w:proofErr w:type="spellEnd"/>
      <w:r>
        <w:t xml:space="preserve"> apple/</w:t>
      </w:r>
      <w:proofErr w:type="spellStart"/>
      <w:r>
        <w:t>Braeburn</w:t>
      </w:r>
      <w:proofErr w:type="spellEnd"/>
      <w:r>
        <w:t xml:space="preserve"> Apple).</w:t>
      </w:r>
    </w:p>
    <w:p w:rsidR="00FA138B" w:rsidRDefault="00FA138B" w:rsidP="00FA138B"/>
    <w:p w:rsidR="00FA138B" w:rsidRDefault="00FA138B" w:rsidP="00FA138B">
      <w:r>
        <w:t>```</w:t>
      </w:r>
    </w:p>
    <w:p w:rsidR="00FA138B" w:rsidRDefault="00FA138B" w:rsidP="00FA138B">
      <w:r>
        <w:t># Cleaning data Using Corpus</w:t>
      </w:r>
    </w:p>
    <w:p w:rsidR="00FA138B" w:rsidRDefault="00FA138B" w:rsidP="00FA138B">
      <w:r>
        <w:t>```{r}</w:t>
      </w:r>
    </w:p>
    <w:p w:rsidR="00FA138B" w:rsidRDefault="00FA138B" w:rsidP="00FA138B">
      <w:r>
        <w:t>library(</w:t>
      </w:r>
      <w:proofErr w:type="spellStart"/>
      <w:r>
        <w:t>SnowballC</w:t>
      </w:r>
      <w:proofErr w:type="spellEnd"/>
      <w:r>
        <w:t>)</w:t>
      </w:r>
    </w:p>
    <w:p w:rsidR="00FA138B" w:rsidRDefault="00FA138B" w:rsidP="00FA138B">
      <w:r>
        <w:t>ingredients &lt;- Corpus(</w:t>
      </w:r>
      <w:proofErr w:type="spellStart"/>
      <w:r>
        <w:t>VectorSource</w:t>
      </w:r>
      <w:proofErr w:type="spellEnd"/>
      <w:r>
        <w:t>(</w:t>
      </w:r>
      <w:proofErr w:type="spellStart"/>
      <w:r>
        <w:t>train$ingredients</w:t>
      </w:r>
      <w:proofErr w:type="spellEnd"/>
      <w:r>
        <w:t>)) # Using Corpus in tm package and to create Document Matrix.</w:t>
      </w:r>
    </w:p>
    <w:p w:rsidR="00FA138B" w:rsidRDefault="00FA138B" w:rsidP="00FA138B">
      <w:r>
        <w:t># Converting all the text to lower case</w:t>
      </w:r>
    </w:p>
    <w:p w:rsidR="00FA138B" w:rsidRDefault="00FA138B" w:rsidP="00FA138B">
      <w:r>
        <w:t xml:space="preserve">ingredients &lt;- </w:t>
      </w:r>
      <w:proofErr w:type="spellStart"/>
      <w:r>
        <w:t>tm_map</w:t>
      </w:r>
      <w:proofErr w:type="spellEnd"/>
      <w:r>
        <w:t>(</w:t>
      </w:r>
      <w:proofErr w:type="spellStart"/>
      <w:proofErr w:type="gramStart"/>
      <w:r>
        <w:t>ingredients,content</w:t>
      </w:r>
      <w:proofErr w:type="gramEnd"/>
      <w:r>
        <w:t>_transformer</w:t>
      </w:r>
      <w:proofErr w:type="spellEnd"/>
      <w:r>
        <w:t>(</w:t>
      </w:r>
      <w:proofErr w:type="spellStart"/>
      <w:r>
        <w:t>tolower</w:t>
      </w:r>
      <w:proofErr w:type="spellEnd"/>
      <w:r>
        <w:t>))</w:t>
      </w:r>
    </w:p>
    <w:p w:rsidR="00FA138B" w:rsidRDefault="00FA138B" w:rsidP="00FA138B">
      <w:r>
        <w:t xml:space="preserve"># removing the Quantity from the </w:t>
      </w:r>
      <w:proofErr w:type="spellStart"/>
      <w:r>
        <w:t>ingrdients</w:t>
      </w:r>
      <w:proofErr w:type="spellEnd"/>
      <w:r>
        <w:t>.</w:t>
      </w:r>
    </w:p>
    <w:p w:rsidR="00FA138B" w:rsidRDefault="00FA138B" w:rsidP="00FA138B">
      <w:r>
        <w:t xml:space="preserve">ingredients &lt;- </w:t>
      </w:r>
      <w:proofErr w:type="spellStart"/>
      <w:r>
        <w:t>tm_</w:t>
      </w:r>
      <w:proofErr w:type="gramStart"/>
      <w:r>
        <w:t>map</w:t>
      </w:r>
      <w:proofErr w:type="spellEnd"/>
      <w:r>
        <w:t>(</w:t>
      </w:r>
      <w:proofErr w:type="gramEnd"/>
      <w:r>
        <w:t xml:space="preserve">ingredients, </w:t>
      </w:r>
      <w:proofErr w:type="spellStart"/>
      <w:r>
        <w:t>removeNumbers</w:t>
      </w:r>
      <w:proofErr w:type="spellEnd"/>
      <w:r>
        <w:t>)</w:t>
      </w:r>
    </w:p>
    <w:p w:rsidR="00FA138B" w:rsidRDefault="00FA138B" w:rsidP="00FA138B">
      <w:proofErr w:type="spellStart"/>
      <w:r>
        <w:t>removeBrackets</w:t>
      </w:r>
      <w:proofErr w:type="spellEnd"/>
      <w:r>
        <w:t xml:space="preserve"> &lt;- </w:t>
      </w:r>
      <w:proofErr w:type="spellStart"/>
      <w:r>
        <w:t>content_transformer</w:t>
      </w:r>
      <w:proofErr w:type="spellEnd"/>
      <w:r>
        <w:t>(function(x</w:t>
      </w:r>
      <w:proofErr w:type="gramStart"/>
      <w:r>
        <w:t>){</w:t>
      </w:r>
      <w:proofErr w:type="spellStart"/>
      <w:proofErr w:type="gramEnd"/>
      <w:r>
        <w:t>gsub</w:t>
      </w:r>
      <w:proofErr w:type="spellEnd"/>
      <w:r>
        <w:t>(pattern = "\\(|\\)|,",replacement = " ",x)})</w:t>
      </w:r>
    </w:p>
    <w:p w:rsidR="00FA138B" w:rsidRDefault="00FA138B" w:rsidP="00FA138B">
      <w:r>
        <w:t xml:space="preserve">ingredients &lt;- </w:t>
      </w:r>
      <w:proofErr w:type="spellStart"/>
      <w:r>
        <w:t>tm_map</w:t>
      </w:r>
      <w:proofErr w:type="spellEnd"/>
      <w:r>
        <w:t>(</w:t>
      </w:r>
      <w:proofErr w:type="spellStart"/>
      <w:proofErr w:type="gramStart"/>
      <w:r>
        <w:t>ingredients,removeBrackets</w:t>
      </w:r>
      <w:proofErr w:type="spellEnd"/>
      <w:proofErr w:type="gramEnd"/>
      <w:r>
        <w:t xml:space="preserve">)# Converting the list into Corpus vector resulted in brackets in list so removing them by </w:t>
      </w:r>
      <w:proofErr w:type="spellStart"/>
      <w:r>
        <w:t>creting</w:t>
      </w:r>
      <w:proofErr w:type="spellEnd"/>
      <w:r>
        <w:t xml:space="preserve"> the content transformer remove bracket function. </w:t>
      </w:r>
    </w:p>
    <w:p w:rsidR="00FA138B" w:rsidRDefault="00FA138B" w:rsidP="00FA138B">
      <w:r>
        <w:t># removing the punctuations</w:t>
      </w:r>
    </w:p>
    <w:p w:rsidR="00FA138B" w:rsidRDefault="00FA138B" w:rsidP="00FA138B">
      <w:r>
        <w:t xml:space="preserve">ingredients &lt;- </w:t>
      </w:r>
      <w:proofErr w:type="spellStart"/>
      <w:r>
        <w:t>tm_map</w:t>
      </w:r>
      <w:proofErr w:type="spellEnd"/>
      <w:r>
        <w:t>(</w:t>
      </w:r>
      <w:proofErr w:type="spellStart"/>
      <w:proofErr w:type="gramStart"/>
      <w:r>
        <w:t>ingredients,removePunctuation</w:t>
      </w:r>
      <w:proofErr w:type="spellEnd"/>
      <w:proofErr w:type="gramEnd"/>
      <w:r>
        <w:t>)</w:t>
      </w:r>
    </w:p>
    <w:p w:rsidR="00FA138B" w:rsidRDefault="00FA138B" w:rsidP="00FA138B">
      <w:r>
        <w:t>#Removing common word endings like(-</w:t>
      </w:r>
      <w:proofErr w:type="spellStart"/>
      <w:proofErr w:type="gramStart"/>
      <w:r>
        <w:t>es</w:t>
      </w:r>
      <w:proofErr w:type="spellEnd"/>
      <w:r>
        <w:t>,-</w:t>
      </w:r>
      <w:proofErr w:type="gramEnd"/>
      <w:r>
        <w:t>s)</w:t>
      </w:r>
    </w:p>
    <w:p w:rsidR="00FA138B" w:rsidRDefault="00FA138B" w:rsidP="00FA138B">
      <w:r>
        <w:t xml:space="preserve">ingredients &lt;- </w:t>
      </w:r>
      <w:proofErr w:type="spellStart"/>
      <w:r>
        <w:t>tm_</w:t>
      </w:r>
      <w:proofErr w:type="gramStart"/>
      <w:r>
        <w:t>map</w:t>
      </w:r>
      <w:proofErr w:type="spellEnd"/>
      <w:r>
        <w:t>(</w:t>
      </w:r>
      <w:proofErr w:type="gramEnd"/>
      <w:r>
        <w:t xml:space="preserve">ingredients, </w:t>
      </w:r>
      <w:proofErr w:type="spellStart"/>
      <w:r>
        <w:t>stemDocument</w:t>
      </w:r>
      <w:proofErr w:type="spellEnd"/>
      <w:r>
        <w:t>)</w:t>
      </w:r>
    </w:p>
    <w:p w:rsidR="00FA138B" w:rsidRDefault="00FA138B" w:rsidP="00FA138B">
      <w:r>
        <w:t># Stripping all the whitespaces</w:t>
      </w:r>
    </w:p>
    <w:p w:rsidR="00FA138B" w:rsidRDefault="00FA138B" w:rsidP="00FA138B">
      <w:r>
        <w:t xml:space="preserve">ingredients &lt;- </w:t>
      </w:r>
      <w:proofErr w:type="spellStart"/>
      <w:r>
        <w:t>tm_</w:t>
      </w:r>
      <w:proofErr w:type="gramStart"/>
      <w:r>
        <w:t>map</w:t>
      </w:r>
      <w:proofErr w:type="spellEnd"/>
      <w:r>
        <w:t>(</w:t>
      </w:r>
      <w:proofErr w:type="gramEnd"/>
      <w:r>
        <w:t xml:space="preserve">ingredients, </w:t>
      </w:r>
      <w:proofErr w:type="spellStart"/>
      <w:r>
        <w:t>stripWhitespace</w:t>
      </w:r>
      <w:proofErr w:type="spellEnd"/>
      <w:r>
        <w:t>)</w:t>
      </w:r>
    </w:p>
    <w:p w:rsidR="00FA138B" w:rsidRDefault="00FA138B" w:rsidP="00FA138B">
      <w:r>
        <w:t xml:space="preserve"># Converting </w:t>
      </w:r>
      <w:proofErr w:type="spellStart"/>
      <w:r>
        <w:t>ingredinets</w:t>
      </w:r>
      <w:proofErr w:type="spellEnd"/>
      <w:r>
        <w:t xml:space="preserve"> into a Document matrix </w:t>
      </w:r>
    </w:p>
    <w:p w:rsidR="00FA138B" w:rsidRDefault="00FA138B" w:rsidP="00FA138B">
      <w:proofErr w:type="spellStart"/>
      <w:r>
        <w:t>ingredientsMatirx</w:t>
      </w:r>
      <w:proofErr w:type="spellEnd"/>
      <w:r>
        <w:t xml:space="preserve"> &lt;- </w:t>
      </w:r>
      <w:proofErr w:type="spellStart"/>
      <w:r>
        <w:t>DocumentTermMatrix</w:t>
      </w:r>
      <w:proofErr w:type="spellEnd"/>
      <w:r>
        <w:t>(ingredients)</w:t>
      </w:r>
    </w:p>
    <w:p w:rsidR="00FA138B" w:rsidRDefault="00FA138B" w:rsidP="00FA138B">
      <w:proofErr w:type="spellStart"/>
      <w:r>
        <w:t>ingredientsMatirx</w:t>
      </w:r>
      <w:proofErr w:type="spellEnd"/>
    </w:p>
    <w:p w:rsidR="00FA138B" w:rsidRDefault="00FA138B" w:rsidP="00FA138B"/>
    <w:p w:rsidR="00FA138B" w:rsidRDefault="00FA138B" w:rsidP="00FA138B">
      <w:r>
        <w:t xml:space="preserve">#Converting Corpus matrix into </w:t>
      </w:r>
      <w:proofErr w:type="spellStart"/>
      <w:r>
        <w:t>df</w:t>
      </w:r>
      <w:proofErr w:type="spellEnd"/>
    </w:p>
    <w:p w:rsidR="00FA138B" w:rsidRDefault="00FA138B" w:rsidP="00FA138B">
      <w:proofErr w:type="spellStart"/>
      <w:r>
        <w:t>ingredientsDTM</w:t>
      </w:r>
      <w:proofErr w:type="spellEnd"/>
      <w:r>
        <w:t xml:space="preserve"> &lt;- </w:t>
      </w:r>
      <w:proofErr w:type="spellStart"/>
      <w:r>
        <w:t>as.</w:t>
      </w:r>
      <w:proofErr w:type="gramStart"/>
      <w:r>
        <w:t>data.frame</w:t>
      </w:r>
      <w:proofErr w:type="spellEnd"/>
      <w:proofErr w:type="gramEnd"/>
      <w:r>
        <w:t>(</w:t>
      </w:r>
      <w:proofErr w:type="spellStart"/>
      <w:r>
        <w:t>as.matrix</w:t>
      </w:r>
      <w:proofErr w:type="spellEnd"/>
      <w:r>
        <w:t>(</w:t>
      </w:r>
      <w:proofErr w:type="spellStart"/>
      <w:r>
        <w:t>ingredientsMatirx</w:t>
      </w:r>
      <w:proofErr w:type="spellEnd"/>
      <w:r>
        <w:t>))</w:t>
      </w:r>
    </w:p>
    <w:p w:rsidR="00FA138B" w:rsidRDefault="00FA138B" w:rsidP="00FA138B"/>
    <w:p w:rsidR="00FA138B" w:rsidRDefault="00FA138B" w:rsidP="00FA138B"/>
    <w:p w:rsidR="00FA138B" w:rsidRDefault="00FA138B" w:rsidP="00FA138B">
      <w:r>
        <w:t>```</w:t>
      </w:r>
    </w:p>
    <w:p w:rsidR="00FA138B" w:rsidRDefault="00FA138B" w:rsidP="00FA138B">
      <w:r>
        <w:t># Exploring data</w:t>
      </w:r>
    </w:p>
    <w:p w:rsidR="00FA138B" w:rsidRDefault="00FA138B" w:rsidP="00FA138B">
      <w:r>
        <w:t>```{r}</w:t>
      </w:r>
    </w:p>
    <w:p w:rsidR="00FA138B" w:rsidRDefault="00FA138B" w:rsidP="00FA138B"/>
    <w:p w:rsidR="00FA138B" w:rsidRDefault="00FA138B" w:rsidP="00FA138B">
      <w:r>
        <w:t xml:space="preserve">#Organizing ingredients by </w:t>
      </w:r>
      <w:proofErr w:type="spellStart"/>
      <w:r>
        <w:t>thier</w:t>
      </w:r>
      <w:proofErr w:type="spellEnd"/>
      <w:r>
        <w:t xml:space="preserve"> frequency</w:t>
      </w:r>
    </w:p>
    <w:p w:rsidR="00FA138B" w:rsidRDefault="00FA138B" w:rsidP="00FA138B">
      <w:proofErr w:type="spellStart"/>
      <w:r>
        <w:t>freq</w:t>
      </w:r>
      <w:proofErr w:type="spellEnd"/>
      <w:r>
        <w:t xml:space="preserve"> &lt;- </w:t>
      </w:r>
      <w:proofErr w:type="spellStart"/>
      <w:r>
        <w:t>colSums</w:t>
      </w:r>
      <w:proofErr w:type="spellEnd"/>
      <w:r>
        <w:t>(</w:t>
      </w:r>
      <w:proofErr w:type="spellStart"/>
      <w:proofErr w:type="gramStart"/>
      <w:r>
        <w:t>as.matrix</w:t>
      </w:r>
      <w:proofErr w:type="spellEnd"/>
      <w:proofErr w:type="gramEnd"/>
      <w:r>
        <w:t>(</w:t>
      </w:r>
      <w:proofErr w:type="spellStart"/>
      <w:r>
        <w:t>ingredientsMatirx</w:t>
      </w:r>
      <w:proofErr w:type="spellEnd"/>
      <w:r>
        <w:t>))</w:t>
      </w:r>
    </w:p>
    <w:p w:rsidR="00FA138B" w:rsidRDefault="00FA138B" w:rsidP="00FA138B">
      <w:r>
        <w:t>length(</w:t>
      </w:r>
      <w:proofErr w:type="spellStart"/>
      <w:r>
        <w:t>freq</w:t>
      </w:r>
      <w:proofErr w:type="spellEnd"/>
      <w:r>
        <w:t>)</w:t>
      </w:r>
    </w:p>
    <w:p w:rsidR="00FA138B" w:rsidRDefault="00FA138B" w:rsidP="00FA138B"/>
    <w:p w:rsidR="00FA138B" w:rsidRDefault="00FA138B" w:rsidP="00FA138B">
      <w:r>
        <w:t># Ordering them in order</w:t>
      </w:r>
    </w:p>
    <w:p w:rsidR="00FA138B" w:rsidRDefault="00FA138B" w:rsidP="00FA138B">
      <w:proofErr w:type="spellStart"/>
      <w:r>
        <w:t>freq_order</w:t>
      </w:r>
      <w:proofErr w:type="spellEnd"/>
      <w:r>
        <w:t xml:space="preserve"> &lt;- order(</w:t>
      </w:r>
      <w:proofErr w:type="spellStart"/>
      <w:r>
        <w:t>freq</w:t>
      </w:r>
      <w:proofErr w:type="spellEnd"/>
      <w:r>
        <w:t>)</w:t>
      </w:r>
    </w:p>
    <w:p w:rsidR="00FA138B" w:rsidRDefault="00FA138B" w:rsidP="00FA138B">
      <w:proofErr w:type="spellStart"/>
      <w:r>
        <w:t>freq</w:t>
      </w:r>
      <w:proofErr w:type="spellEnd"/>
      <w:r>
        <w:t>[head(</w:t>
      </w:r>
      <w:proofErr w:type="spellStart"/>
      <w:r>
        <w:t>freq_order</w:t>
      </w:r>
      <w:proofErr w:type="spellEnd"/>
      <w:r>
        <w:t>)]</w:t>
      </w:r>
    </w:p>
    <w:p w:rsidR="00FA138B" w:rsidRDefault="00FA138B" w:rsidP="00FA138B">
      <w:proofErr w:type="spellStart"/>
      <w:r>
        <w:t>freq</w:t>
      </w:r>
      <w:proofErr w:type="spellEnd"/>
      <w:r>
        <w:t>[tail(</w:t>
      </w:r>
      <w:proofErr w:type="spellStart"/>
      <w:r>
        <w:t>freq_order</w:t>
      </w:r>
      <w:proofErr w:type="spellEnd"/>
      <w:r>
        <w:t>)]</w:t>
      </w:r>
    </w:p>
    <w:p w:rsidR="00FA138B" w:rsidRDefault="00FA138B" w:rsidP="00FA138B"/>
    <w:p w:rsidR="00FA138B" w:rsidRDefault="00FA138B" w:rsidP="00FA138B">
      <w:r>
        <w:t># Visualizing data</w:t>
      </w:r>
    </w:p>
    <w:p w:rsidR="00FA138B" w:rsidRDefault="00FA138B" w:rsidP="00FA138B">
      <w:proofErr w:type="spellStart"/>
      <w:r>
        <w:t>freq_df</w:t>
      </w:r>
      <w:proofErr w:type="spellEnd"/>
      <w:r>
        <w:t xml:space="preserve"> &lt;- </w:t>
      </w:r>
      <w:proofErr w:type="spellStart"/>
      <w:proofErr w:type="gramStart"/>
      <w:r>
        <w:t>data.frame</w:t>
      </w:r>
      <w:proofErr w:type="spellEnd"/>
      <w:proofErr w:type="gramEnd"/>
      <w:r>
        <w:t>(word = names(</w:t>
      </w:r>
      <w:proofErr w:type="spellStart"/>
      <w:r>
        <w:t>freq</w:t>
      </w:r>
      <w:proofErr w:type="spellEnd"/>
      <w:r>
        <w:t xml:space="preserve">), </w:t>
      </w:r>
      <w:proofErr w:type="spellStart"/>
      <w:r>
        <w:t>freq</w:t>
      </w:r>
      <w:proofErr w:type="spellEnd"/>
      <w:r>
        <w:t xml:space="preserve"> = </w:t>
      </w:r>
      <w:proofErr w:type="spellStart"/>
      <w:r>
        <w:t>freq</w:t>
      </w:r>
      <w:proofErr w:type="spellEnd"/>
      <w:r>
        <w:t>)</w:t>
      </w:r>
    </w:p>
    <w:p w:rsidR="00FA138B" w:rsidRDefault="00FA138B" w:rsidP="00FA138B">
      <w:r>
        <w:t>head(</w:t>
      </w:r>
      <w:proofErr w:type="spellStart"/>
      <w:r>
        <w:t>freq_</w:t>
      </w:r>
      <w:proofErr w:type="gramStart"/>
      <w:r>
        <w:t>df</w:t>
      </w:r>
      <w:proofErr w:type="spellEnd"/>
      <w:r>
        <w:t>)#</w:t>
      </w:r>
      <w:proofErr w:type="gramEnd"/>
      <w:r>
        <w:t>we can observe that the Italian is highest in number followed by Mexican and southern us</w:t>
      </w:r>
    </w:p>
    <w:p w:rsidR="00FA138B" w:rsidRDefault="00FA138B" w:rsidP="00FA138B">
      <w:r>
        <w:t># Plotting terms which appear more than 10,000 times</w:t>
      </w:r>
    </w:p>
    <w:p w:rsidR="00FA138B" w:rsidRDefault="00FA138B" w:rsidP="00FA138B">
      <w:proofErr w:type="gramStart"/>
      <w:r>
        <w:t>ggplot(</w:t>
      </w:r>
      <w:proofErr w:type="gramEnd"/>
      <w:r>
        <w:t>subset(</w:t>
      </w:r>
      <w:proofErr w:type="spellStart"/>
      <w:r>
        <w:t>freq_df</w:t>
      </w:r>
      <w:proofErr w:type="spellEnd"/>
      <w:r>
        <w:t xml:space="preserve">, </w:t>
      </w:r>
      <w:proofErr w:type="spellStart"/>
      <w:r>
        <w:t>freq</w:t>
      </w:r>
      <w:proofErr w:type="spellEnd"/>
      <w:r>
        <w:t xml:space="preserve"> &gt;10000), </w:t>
      </w:r>
      <w:proofErr w:type="spellStart"/>
      <w:r>
        <w:t>aes</w:t>
      </w:r>
      <w:proofErr w:type="spellEnd"/>
      <w:r>
        <w:t xml:space="preserve">(x = word, y = </w:t>
      </w:r>
      <w:proofErr w:type="spellStart"/>
      <w:r>
        <w:t>freq</w:t>
      </w:r>
      <w:proofErr w:type="spellEnd"/>
      <w:r>
        <w:t xml:space="preserve">)) + </w:t>
      </w:r>
      <w:proofErr w:type="spellStart"/>
      <w:r>
        <w:t>geom_bar</w:t>
      </w:r>
      <w:proofErr w:type="spellEnd"/>
      <w:r>
        <w:t>(stat = 'identity')# we can observe that pepper, salt ,oil are the most used ingredients</w:t>
      </w:r>
    </w:p>
    <w:p w:rsidR="00FA138B" w:rsidRDefault="00FA138B" w:rsidP="00FA138B"/>
    <w:p w:rsidR="00FA138B" w:rsidRDefault="00FA138B" w:rsidP="00FA138B">
      <w:r>
        <w:t>library(</w:t>
      </w:r>
      <w:proofErr w:type="spellStart"/>
      <w:r>
        <w:t>wordcloud</w:t>
      </w:r>
      <w:proofErr w:type="spellEnd"/>
      <w:r>
        <w:t>)</w:t>
      </w:r>
    </w:p>
    <w:p w:rsidR="00FA138B" w:rsidRDefault="00FA138B" w:rsidP="00FA138B">
      <w:r>
        <w:t>#</w:t>
      </w:r>
      <w:proofErr w:type="spellStart"/>
      <w:r>
        <w:t>PLotting</w:t>
      </w:r>
      <w:proofErr w:type="spellEnd"/>
      <w:r>
        <w:t xml:space="preserve"> on word cloud</w:t>
      </w:r>
    </w:p>
    <w:p w:rsidR="00FA138B" w:rsidRDefault="00FA138B" w:rsidP="00FA138B">
      <w:proofErr w:type="spellStart"/>
      <w:r>
        <w:t>wordcloud</w:t>
      </w:r>
      <w:proofErr w:type="spellEnd"/>
      <w:r>
        <w:t>(names(</w:t>
      </w:r>
      <w:proofErr w:type="spellStart"/>
      <w:r>
        <w:t>freq</w:t>
      </w:r>
      <w:proofErr w:type="spellEnd"/>
      <w:r>
        <w:t xml:space="preserve">), </w:t>
      </w:r>
      <w:proofErr w:type="spellStart"/>
      <w:r>
        <w:t>freq</w:t>
      </w:r>
      <w:proofErr w:type="spellEnd"/>
      <w:r>
        <w:t xml:space="preserve">, </w:t>
      </w:r>
      <w:proofErr w:type="spellStart"/>
      <w:proofErr w:type="gramStart"/>
      <w:r>
        <w:t>min.freq</w:t>
      </w:r>
      <w:proofErr w:type="spellEnd"/>
      <w:proofErr w:type="gramEnd"/>
      <w:r>
        <w:t xml:space="preserve"> = 2500, scale = c(6, .1), colors = </w:t>
      </w:r>
      <w:proofErr w:type="spellStart"/>
      <w:r>
        <w:t>brewer.pal</w:t>
      </w:r>
      <w:proofErr w:type="spellEnd"/>
      <w:r>
        <w:t>(4, "</w:t>
      </w:r>
      <w:proofErr w:type="spellStart"/>
      <w:r>
        <w:t>BuPu</w:t>
      </w:r>
      <w:proofErr w:type="spellEnd"/>
      <w:r>
        <w:t>"))</w:t>
      </w:r>
    </w:p>
    <w:p w:rsidR="00FA138B" w:rsidRDefault="00FA138B" w:rsidP="00FA138B">
      <w:r>
        <w:t># Plotting most 5000 used words</w:t>
      </w:r>
    </w:p>
    <w:p w:rsidR="00FA138B" w:rsidRDefault="00FA138B" w:rsidP="00FA138B">
      <w:proofErr w:type="spellStart"/>
      <w:r>
        <w:t>wordcloud</w:t>
      </w:r>
      <w:proofErr w:type="spellEnd"/>
      <w:r>
        <w:t>(names(</w:t>
      </w:r>
      <w:proofErr w:type="spellStart"/>
      <w:r>
        <w:t>freq</w:t>
      </w:r>
      <w:proofErr w:type="spellEnd"/>
      <w:r>
        <w:t xml:space="preserve">), </w:t>
      </w:r>
      <w:proofErr w:type="spellStart"/>
      <w:r>
        <w:t>freq</w:t>
      </w:r>
      <w:proofErr w:type="spellEnd"/>
      <w:r>
        <w:t xml:space="preserve">, </w:t>
      </w:r>
      <w:proofErr w:type="spellStart"/>
      <w:proofErr w:type="gramStart"/>
      <w:r>
        <w:t>max.words</w:t>
      </w:r>
      <w:proofErr w:type="spellEnd"/>
      <w:proofErr w:type="gramEnd"/>
      <w:r>
        <w:t xml:space="preserve"> = 5000, scale = c(6, .1), colors = </w:t>
      </w:r>
      <w:proofErr w:type="spellStart"/>
      <w:r>
        <w:t>brewer.pal</w:t>
      </w:r>
      <w:proofErr w:type="spellEnd"/>
      <w:r>
        <w:t>(6, 'Dark2'))</w:t>
      </w:r>
    </w:p>
    <w:p w:rsidR="00FA138B" w:rsidRDefault="00FA138B" w:rsidP="00FA138B"/>
    <w:p w:rsidR="00FA138B" w:rsidRDefault="00FA138B" w:rsidP="00FA138B">
      <w:r>
        <w:t>```</w:t>
      </w:r>
    </w:p>
    <w:p w:rsidR="00FA138B" w:rsidRDefault="00FA138B" w:rsidP="00FA138B"/>
    <w:p w:rsidR="00FA138B" w:rsidRDefault="00FA138B" w:rsidP="00FA138B"/>
    <w:p w:rsidR="00FA138B" w:rsidRDefault="00FA138B" w:rsidP="00FA138B">
      <w:r>
        <w:t xml:space="preserve">## Modeling </w:t>
      </w:r>
      <w:proofErr w:type="gramStart"/>
      <w:r>
        <w:t>{.</w:t>
      </w:r>
      <w:proofErr w:type="spellStart"/>
      <w:r>
        <w:t>tabset</w:t>
      </w:r>
      <w:proofErr w:type="spellEnd"/>
      <w:proofErr w:type="gramEnd"/>
      <w:r>
        <w:t xml:space="preserve"> .</w:t>
      </w:r>
      <w:proofErr w:type="spellStart"/>
      <w:r>
        <w:t>tabset</w:t>
      </w:r>
      <w:proofErr w:type="spellEnd"/>
      <w:r>
        <w:t>-fade .</w:t>
      </w:r>
      <w:proofErr w:type="spellStart"/>
      <w:r>
        <w:t>tabset</w:t>
      </w:r>
      <w:proofErr w:type="spellEnd"/>
      <w:r>
        <w:t>-pills}</w:t>
      </w:r>
    </w:p>
    <w:p w:rsidR="00FA138B" w:rsidRDefault="00FA138B" w:rsidP="00FA138B"/>
    <w:p w:rsidR="00FA138B" w:rsidRDefault="00FA138B" w:rsidP="00FA138B">
      <w:r>
        <w:t xml:space="preserve">### Using CART removing the least used </w:t>
      </w:r>
      <w:proofErr w:type="spellStart"/>
      <w:r>
        <w:t>recipies</w:t>
      </w:r>
      <w:proofErr w:type="spellEnd"/>
      <w:r>
        <w:t>.</w:t>
      </w:r>
    </w:p>
    <w:p w:rsidR="00FA138B" w:rsidRDefault="00FA138B" w:rsidP="00FA138B">
      <w:r>
        <w:t>```{r}</w:t>
      </w:r>
    </w:p>
    <w:p w:rsidR="00FA138B" w:rsidRDefault="00FA138B" w:rsidP="00FA138B">
      <w:r>
        <w:t>#only keep terms that appear in 1% or more of the recipes.</w:t>
      </w:r>
    </w:p>
    <w:p w:rsidR="00FA138B" w:rsidRDefault="00FA138B" w:rsidP="00FA138B">
      <w:r>
        <w:t xml:space="preserve">sparse &lt;- </w:t>
      </w:r>
      <w:proofErr w:type="spellStart"/>
      <w:proofErr w:type="gramStart"/>
      <w:r>
        <w:t>removeSparseTerms</w:t>
      </w:r>
      <w:proofErr w:type="spellEnd"/>
      <w:r>
        <w:t>(</w:t>
      </w:r>
      <w:proofErr w:type="spellStart"/>
      <w:proofErr w:type="gramEnd"/>
      <w:r>
        <w:t>ingredientsMatirx</w:t>
      </w:r>
      <w:proofErr w:type="spellEnd"/>
      <w:r>
        <w:t>, 0.99)</w:t>
      </w:r>
    </w:p>
    <w:p w:rsidR="00FA138B" w:rsidRDefault="00FA138B" w:rsidP="00FA138B">
      <w:r>
        <w:t>sparse</w:t>
      </w:r>
    </w:p>
    <w:p w:rsidR="00FA138B" w:rsidRDefault="00FA138B" w:rsidP="00FA138B"/>
    <w:p w:rsidR="00FA138B" w:rsidRDefault="00FA138B" w:rsidP="00FA138B">
      <w:r>
        <w:t xml:space="preserve">#Converting Corpus matrix into </w:t>
      </w:r>
      <w:proofErr w:type="spellStart"/>
      <w:r>
        <w:t>df</w:t>
      </w:r>
      <w:proofErr w:type="spellEnd"/>
    </w:p>
    <w:p w:rsidR="00FA138B" w:rsidRDefault="00FA138B" w:rsidP="00FA138B">
      <w:proofErr w:type="spellStart"/>
      <w:r>
        <w:t>ingredientsDTM_Sparse</w:t>
      </w:r>
      <w:proofErr w:type="spellEnd"/>
      <w:r>
        <w:t xml:space="preserve"> &lt;- </w:t>
      </w:r>
      <w:proofErr w:type="spellStart"/>
      <w:r>
        <w:t>as.</w:t>
      </w:r>
      <w:proofErr w:type="gramStart"/>
      <w:r>
        <w:t>data.frame</w:t>
      </w:r>
      <w:proofErr w:type="spellEnd"/>
      <w:proofErr w:type="gramEnd"/>
      <w:r>
        <w:t>(</w:t>
      </w:r>
      <w:proofErr w:type="spellStart"/>
      <w:r>
        <w:t>as.matrix</w:t>
      </w:r>
      <w:proofErr w:type="spellEnd"/>
      <w:r>
        <w:t>(sparse))</w:t>
      </w:r>
    </w:p>
    <w:p w:rsidR="00FA138B" w:rsidRDefault="00FA138B" w:rsidP="00FA138B">
      <w:r>
        <w:t>dim(</w:t>
      </w:r>
      <w:proofErr w:type="spellStart"/>
      <w:r>
        <w:t>ingredientsDTM_Sparse</w:t>
      </w:r>
      <w:proofErr w:type="spellEnd"/>
      <w:r>
        <w:t>)</w:t>
      </w:r>
    </w:p>
    <w:p w:rsidR="00FA138B" w:rsidRDefault="00FA138B" w:rsidP="00FA138B">
      <w:proofErr w:type="spellStart"/>
      <w:r>
        <w:t>ingredientsDTM_Sparse$cuisine</w:t>
      </w:r>
      <w:proofErr w:type="spellEnd"/>
      <w:r>
        <w:t xml:space="preserve"> &lt;- </w:t>
      </w:r>
      <w:proofErr w:type="spellStart"/>
      <w:proofErr w:type="gramStart"/>
      <w:r>
        <w:t>as.factor</w:t>
      </w:r>
      <w:proofErr w:type="spellEnd"/>
      <w:proofErr w:type="gramEnd"/>
      <w:r>
        <w:t>(</w:t>
      </w:r>
      <w:proofErr w:type="spellStart"/>
      <w:r>
        <w:t>train$cuisine</w:t>
      </w:r>
      <w:proofErr w:type="spellEnd"/>
      <w:r>
        <w:t>)</w:t>
      </w:r>
    </w:p>
    <w:p w:rsidR="00FA138B" w:rsidRDefault="00FA138B" w:rsidP="00FA138B"/>
    <w:p w:rsidR="00FA138B" w:rsidRDefault="00FA138B" w:rsidP="00FA138B">
      <w:proofErr w:type="spellStart"/>
      <w:r>
        <w:t>ingredientsDTM_Cuisine</w:t>
      </w:r>
      <w:proofErr w:type="spellEnd"/>
      <w:r>
        <w:t xml:space="preserve"> &lt;- </w:t>
      </w:r>
      <w:proofErr w:type="spellStart"/>
      <w:r>
        <w:t>ingredientsDTM</w:t>
      </w:r>
      <w:proofErr w:type="spellEnd"/>
    </w:p>
    <w:p w:rsidR="00FA138B" w:rsidRDefault="00FA138B" w:rsidP="00FA138B">
      <w:proofErr w:type="spellStart"/>
      <w:r>
        <w:t>ingredientsDTM_Cuisine$cuisine</w:t>
      </w:r>
      <w:proofErr w:type="spellEnd"/>
      <w:r>
        <w:t xml:space="preserve"> &lt;- </w:t>
      </w:r>
      <w:proofErr w:type="spellStart"/>
      <w:proofErr w:type="gramStart"/>
      <w:r>
        <w:t>as.factor</w:t>
      </w:r>
      <w:proofErr w:type="spellEnd"/>
      <w:proofErr w:type="gramEnd"/>
      <w:r>
        <w:t>(</w:t>
      </w:r>
      <w:proofErr w:type="spellStart"/>
      <w:r>
        <w:t>train$cuisine</w:t>
      </w:r>
      <w:proofErr w:type="spellEnd"/>
      <w:r>
        <w:t>)</w:t>
      </w:r>
    </w:p>
    <w:p w:rsidR="00FA138B" w:rsidRDefault="00FA138B" w:rsidP="00FA138B"/>
    <w:p w:rsidR="00FA138B" w:rsidRDefault="00FA138B" w:rsidP="00FA138B"/>
    <w:p w:rsidR="00FA138B" w:rsidRDefault="00FA138B" w:rsidP="00FA138B">
      <w:r>
        <w:t># Creating Model</w:t>
      </w:r>
    </w:p>
    <w:p w:rsidR="00FA138B" w:rsidRDefault="00FA138B" w:rsidP="00FA138B">
      <w:r>
        <w:t>library(caret)</w:t>
      </w:r>
    </w:p>
    <w:p w:rsidR="00FA138B" w:rsidRDefault="00FA138B" w:rsidP="00FA138B"/>
    <w:p w:rsidR="00FA138B" w:rsidRDefault="00FA138B" w:rsidP="00FA138B">
      <w:r>
        <w:t># Partitioning the data with 75% in train</w:t>
      </w:r>
    </w:p>
    <w:p w:rsidR="00FA138B" w:rsidRDefault="00FA138B" w:rsidP="00FA138B">
      <w:proofErr w:type="spellStart"/>
      <w:r>
        <w:t>inTrain</w:t>
      </w:r>
      <w:proofErr w:type="spellEnd"/>
      <w:r>
        <w:t xml:space="preserve"> &lt;- </w:t>
      </w:r>
      <w:proofErr w:type="spellStart"/>
      <w:proofErr w:type="gramStart"/>
      <w:r>
        <w:t>createDataPartition</w:t>
      </w:r>
      <w:proofErr w:type="spellEnd"/>
      <w:r>
        <w:t>(</w:t>
      </w:r>
      <w:proofErr w:type="gramEnd"/>
      <w:r>
        <w:t xml:space="preserve">y = </w:t>
      </w:r>
      <w:proofErr w:type="spellStart"/>
      <w:r>
        <w:t>ingredientsDTM_Sparse$cuisine</w:t>
      </w:r>
      <w:proofErr w:type="spellEnd"/>
      <w:r>
        <w:t>, p = 0.75, list = FALSE)</w:t>
      </w:r>
    </w:p>
    <w:p w:rsidR="00FA138B" w:rsidRDefault="00FA138B" w:rsidP="00FA138B">
      <w:r>
        <w:t xml:space="preserve">training &lt;- </w:t>
      </w:r>
      <w:proofErr w:type="spellStart"/>
      <w:r>
        <w:t>ingredientsDTM_Sparse</w:t>
      </w:r>
      <w:proofErr w:type="spellEnd"/>
      <w:r>
        <w:t>[</w:t>
      </w:r>
      <w:proofErr w:type="spellStart"/>
      <w:r>
        <w:t>inTrain</w:t>
      </w:r>
      <w:proofErr w:type="spellEnd"/>
      <w:r>
        <w:t>,]</w:t>
      </w:r>
    </w:p>
    <w:p w:rsidR="00FA138B" w:rsidRDefault="00FA138B" w:rsidP="00FA138B">
      <w:r>
        <w:t xml:space="preserve">testing &lt;- </w:t>
      </w:r>
      <w:proofErr w:type="spellStart"/>
      <w:r>
        <w:t>ingredientsDTM_Sparse</w:t>
      </w:r>
      <w:proofErr w:type="spellEnd"/>
      <w:r>
        <w:t>[-</w:t>
      </w:r>
      <w:proofErr w:type="spellStart"/>
      <w:r>
        <w:t>inTrain</w:t>
      </w:r>
      <w:proofErr w:type="spellEnd"/>
      <w:r>
        <w:t>,]</w:t>
      </w:r>
    </w:p>
    <w:p w:rsidR="00FA138B" w:rsidRDefault="00FA138B" w:rsidP="00FA138B"/>
    <w:p w:rsidR="00FA138B" w:rsidRDefault="00FA138B" w:rsidP="00FA138B">
      <w:r>
        <w:t>#CART</w:t>
      </w:r>
    </w:p>
    <w:p w:rsidR="00FA138B" w:rsidRDefault="00FA138B" w:rsidP="00FA138B">
      <w:r>
        <w:t>library(</w:t>
      </w:r>
      <w:proofErr w:type="spellStart"/>
      <w:r>
        <w:t>rpart</w:t>
      </w:r>
      <w:proofErr w:type="spellEnd"/>
      <w:r>
        <w:t>)</w:t>
      </w:r>
    </w:p>
    <w:p w:rsidR="00FA138B" w:rsidRDefault="00FA138B" w:rsidP="00FA138B">
      <w:r>
        <w:lastRenderedPageBreak/>
        <w:t>library(</w:t>
      </w:r>
      <w:proofErr w:type="spellStart"/>
      <w:proofErr w:type="gramStart"/>
      <w:r>
        <w:t>rpart.plot</w:t>
      </w:r>
      <w:proofErr w:type="spellEnd"/>
      <w:proofErr w:type="gramEnd"/>
      <w:r>
        <w:t>)</w:t>
      </w:r>
    </w:p>
    <w:p w:rsidR="00FA138B" w:rsidRDefault="00FA138B" w:rsidP="00FA138B">
      <w:proofErr w:type="spellStart"/>
      <w:proofErr w:type="gramStart"/>
      <w:r>
        <w:t>set.seed</w:t>
      </w:r>
      <w:proofErr w:type="spellEnd"/>
      <w:proofErr w:type="gramEnd"/>
      <w:r>
        <w:t>(6000)</w:t>
      </w:r>
    </w:p>
    <w:p w:rsidR="00FA138B" w:rsidRDefault="00FA138B" w:rsidP="00FA138B">
      <w:proofErr w:type="spellStart"/>
      <w:r>
        <w:t>cartModelFit</w:t>
      </w:r>
      <w:proofErr w:type="spellEnd"/>
      <w:r>
        <w:t xml:space="preserve"> &lt;- </w:t>
      </w:r>
      <w:proofErr w:type="spellStart"/>
      <w:proofErr w:type="gramStart"/>
      <w:r>
        <w:t>rpart</w:t>
      </w:r>
      <w:proofErr w:type="spellEnd"/>
      <w:r>
        <w:t>(</w:t>
      </w:r>
      <w:proofErr w:type="gramEnd"/>
      <w:r>
        <w:t>cuisine ~ ., data = training, method = "class")</w:t>
      </w:r>
    </w:p>
    <w:p w:rsidR="00FA138B" w:rsidRDefault="00FA138B" w:rsidP="00FA138B">
      <w:r>
        <w:t>## Plot the tree</w:t>
      </w:r>
    </w:p>
    <w:p w:rsidR="00FA138B" w:rsidRDefault="00FA138B" w:rsidP="00FA138B">
      <w:proofErr w:type="spellStart"/>
      <w:r>
        <w:t>prp</w:t>
      </w:r>
      <w:proofErr w:type="spellEnd"/>
      <w:r>
        <w:t>(</w:t>
      </w:r>
      <w:proofErr w:type="spellStart"/>
      <w:r>
        <w:t>cartModelFit</w:t>
      </w:r>
      <w:proofErr w:type="spellEnd"/>
      <w:r>
        <w:t>)</w:t>
      </w:r>
    </w:p>
    <w:p w:rsidR="00FA138B" w:rsidRDefault="00FA138B" w:rsidP="00FA138B">
      <w:r>
        <w:t xml:space="preserve"># Predict </w:t>
      </w:r>
    </w:p>
    <w:p w:rsidR="00FA138B" w:rsidRDefault="00FA138B" w:rsidP="00FA138B">
      <w:proofErr w:type="spellStart"/>
      <w:r>
        <w:t>cartPredict</w:t>
      </w:r>
      <w:proofErr w:type="spellEnd"/>
      <w:r>
        <w:t xml:space="preserve"> &lt;- </w:t>
      </w:r>
      <w:proofErr w:type="gramStart"/>
      <w:r>
        <w:t>predict(</w:t>
      </w:r>
      <w:proofErr w:type="spellStart"/>
      <w:proofErr w:type="gramEnd"/>
      <w:r>
        <w:t>cartModelFit</w:t>
      </w:r>
      <w:proofErr w:type="spellEnd"/>
      <w:r>
        <w:t xml:space="preserve">, </w:t>
      </w:r>
      <w:proofErr w:type="spellStart"/>
      <w:r>
        <w:t>newdata</w:t>
      </w:r>
      <w:proofErr w:type="spellEnd"/>
      <w:r>
        <w:t xml:space="preserve"> = testing, type = "class")</w:t>
      </w:r>
    </w:p>
    <w:p w:rsidR="00FA138B" w:rsidRDefault="00FA138B" w:rsidP="00FA138B">
      <w:proofErr w:type="spellStart"/>
      <w:r>
        <w:t>cartCM</w:t>
      </w:r>
      <w:proofErr w:type="spellEnd"/>
      <w:r>
        <w:t xml:space="preserve"> &lt;- </w:t>
      </w:r>
      <w:proofErr w:type="spellStart"/>
      <w:proofErr w:type="gramStart"/>
      <w:r>
        <w:t>confusionMatrix</w:t>
      </w:r>
      <w:proofErr w:type="spellEnd"/>
      <w:r>
        <w:t>(</w:t>
      </w:r>
      <w:proofErr w:type="spellStart"/>
      <w:proofErr w:type="gramEnd"/>
      <w:r>
        <w:t>cartPredict</w:t>
      </w:r>
      <w:proofErr w:type="spellEnd"/>
      <w:r>
        <w:t xml:space="preserve">, </w:t>
      </w:r>
      <w:proofErr w:type="spellStart"/>
      <w:r>
        <w:t>testing$cuisine</w:t>
      </w:r>
      <w:proofErr w:type="spellEnd"/>
      <w:r>
        <w:t>)</w:t>
      </w:r>
    </w:p>
    <w:p w:rsidR="00FA138B" w:rsidRDefault="00FA138B" w:rsidP="00FA138B">
      <w:proofErr w:type="spellStart"/>
      <w:r>
        <w:t>cartCM</w:t>
      </w:r>
      <w:proofErr w:type="spellEnd"/>
    </w:p>
    <w:p w:rsidR="00FA138B" w:rsidRDefault="00FA138B" w:rsidP="00FA138B">
      <w:proofErr w:type="spellStart"/>
      <w:r>
        <w:t>cartPredict_test</w:t>
      </w:r>
      <w:proofErr w:type="spellEnd"/>
      <w:r>
        <w:t xml:space="preserve"> &lt;- </w:t>
      </w:r>
      <w:proofErr w:type="gramStart"/>
      <w:r>
        <w:t>predict(</w:t>
      </w:r>
      <w:proofErr w:type="spellStart"/>
      <w:proofErr w:type="gramEnd"/>
      <w:r>
        <w:t>cartModelFit</w:t>
      </w:r>
      <w:proofErr w:type="spellEnd"/>
      <w:r>
        <w:t xml:space="preserve">, </w:t>
      </w:r>
      <w:proofErr w:type="spellStart"/>
      <w:r>
        <w:t>newdata</w:t>
      </w:r>
      <w:proofErr w:type="spellEnd"/>
      <w:r>
        <w:t xml:space="preserve"> = testing, type = "class")</w:t>
      </w:r>
    </w:p>
    <w:p w:rsidR="00FA138B" w:rsidRDefault="00FA138B" w:rsidP="00FA138B">
      <w:r>
        <w:t xml:space="preserve"># Not much accuracy as </w:t>
      </w:r>
      <w:proofErr w:type="spellStart"/>
      <w:r>
        <w:t>it's</w:t>
      </w:r>
      <w:proofErr w:type="spellEnd"/>
      <w:r>
        <w:t xml:space="preserve"> 41.39</w:t>
      </w:r>
      <w:proofErr w:type="gramStart"/>
      <w:r>
        <w:t>% ,</w:t>
      </w:r>
      <w:proofErr w:type="gramEnd"/>
      <w:r>
        <w:t xml:space="preserve"> </w:t>
      </w:r>
      <w:proofErr w:type="spellStart"/>
      <w:r>
        <w:t>lets</w:t>
      </w:r>
      <w:proofErr w:type="spellEnd"/>
      <w:r>
        <w:t xml:space="preserve"> try using all </w:t>
      </w:r>
      <w:proofErr w:type="spellStart"/>
      <w:r>
        <w:t>recipies</w:t>
      </w:r>
      <w:proofErr w:type="spellEnd"/>
      <w:r>
        <w:t>.</w:t>
      </w:r>
    </w:p>
    <w:p w:rsidR="00FA138B" w:rsidRDefault="00FA138B" w:rsidP="00FA138B">
      <w:r>
        <w:t>```</w:t>
      </w:r>
    </w:p>
    <w:p w:rsidR="00FA138B" w:rsidRDefault="00FA138B" w:rsidP="00FA138B">
      <w:r>
        <w:t xml:space="preserve">###Using CART &amp; using all </w:t>
      </w:r>
      <w:proofErr w:type="spellStart"/>
      <w:r>
        <w:t>recipies</w:t>
      </w:r>
      <w:proofErr w:type="spellEnd"/>
    </w:p>
    <w:p w:rsidR="00FA138B" w:rsidRDefault="00FA138B" w:rsidP="00FA138B">
      <w:r>
        <w:t>```{r}</w:t>
      </w:r>
    </w:p>
    <w:p w:rsidR="00FA138B" w:rsidRDefault="00FA138B" w:rsidP="00FA138B">
      <w:proofErr w:type="spellStart"/>
      <w:r>
        <w:t>ingredientsDTM_Cuisine</w:t>
      </w:r>
      <w:proofErr w:type="spellEnd"/>
      <w:r>
        <w:t xml:space="preserve"> &lt;- </w:t>
      </w:r>
      <w:proofErr w:type="spellStart"/>
      <w:r>
        <w:t>ingredientsDTM</w:t>
      </w:r>
      <w:proofErr w:type="spellEnd"/>
    </w:p>
    <w:p w:rsidR="00FA138B" w:rsidRDefault="00FA138B" w:rsidP="00FA138B">
      <w:proofErr w:type="spellStart"/>
      <w:r>
        <w:t>ingredientsDTM_Cuisine$cuisine</w:t>
      </w:r>
      <w:proofErr w:type="spellEnd"/>
      <w:r>
        <w:t xml:space="preserve"> &lt;- </w:t>
      </w:r>
      <w:proofErr w:type="spellStart"/>
      <w:proofErr w:type="gramStart"/>
      <w:r>
        <w:t>as.factor</w:t>
      </w:r>
      <w:proofErr w:type="spellEnd"/>
      <w:proofErr w:type="gramEnd"/>
      <w:r>
        <w:t>(</w:t>
      </w:r>
      <w:proofErr w:type="spellStart"/>
      <w:r>
        <w:t>train$cuisine</w:t>
      </w:r>
      <w:proofErr w:type="spellEnd"/>
      <w:r>
        <w:t>)</w:t>
      </w:r>
    </w:p>
    <w:p w:rsidR="00FA138B" w:rsidRDefault="00FA138B" w:rsidP="00FA138B">
      <w:r>
        <w:t>dim(</w:t>
      </w:r>
      <w:proofErr w:type="spellStart"/>
      <w:r>
        <w:t>ingredientsDTM_Cuisine</w:t>
      </w:r>
      <w:proofErr w:type="spellEnd"/>
      <w:r>
        <w:t>)</w:t>
      </w:r>
    </w:p>
    <w:p w:rsidR="00FA138B" w:rsidRDefault="00FA138B" w:rsidP="00FA138B">
      <w:r>
        <w:t># Creating Model</w:t>
      </w:r>
    </w:p>
    <w:p w:rsidR="00FA138B" w:rsidRDefault="00FA138B" w:rsidP="00FA138B">
      <w:r>
        <w:t>library(caret)</w:t>
      </w:r>
    </w:p>
    <w:p w:rsidR="00FA138B" w:rsidRDefault="00FA138B" w:rsidP="00FA138B">
      <w:r>
        <w:t># Partitioning the data with 75% in train</w:t>
      </w:r>
    </w:p>
    <w:p w:rsidR="00FA138B" w:rsidRDefault="00FA138B" w:rsidP="00FA138B">
      <w:r>
        <w:t xml:space="preserve">inTrain1 &lt;- </w:t>
      </w:r>
      <w:proofErr w:type="spellStart"/>
      <w:proofErr w:type="gramStart"/>
      <w:r>
        <w:t>createDataPartition</w:t>
      </w:r>
      <w:proofErr w:type="spellEnd"/>
      <w:r>
        <w:t>(</w:t>
      </w:r>
      <w:proofErr w:type="gramEnd"/>
      <w:r>
        <w:t xml:space="preserve">y = </w:t>
      </w:r>
      <w:proofErr w:type="spellStart"/>
      <w:r>
        <w:t>ingredientsDTM_Cuisine$cuisine</w:t>
      </w:r>
      <w:proofErr w:type="spellEnd"/>
      <w:r>
        <w:t>, p = 0.75, list = FALSE)</w:t>
      </w:r>
    </w:p>
    <w:p w:rsidR="00FA138B" w:rsidRDefault="00FA138B" w:rsidP="00FA138B">
      <w:r>
        <w:t xml:space="preserve">training1 &lt;- </w:t>
      </w:r>
      <w:proofErr w:type="spellStart"/>
      <w:r>
        <w:t>ingredientsDTM_Cuisine</w:t>
      </w:r>
      <w:proofErr w:type="spellEnd"/>
      <w:r>
        <w:t>[inTrain1,]</w:t>
      </w:r>
    </w:p>
    <w:p w:rsidR="00FA138B" w:rsidRDefault="00FA138B" w:rsidP="00FA138B">
      <w:r>
        <w:t xml:space="preserve">testing1 &lt;- </w:t>
      </w:r>
      <w:proofErr w:type="spellStart"/>
      <w:r>
        <w:t>ingredientsDTM_Cuisine</w:t>
      </w:r>
      <w:proofErr w:type="spellEnd"/>
      <w:r>
        <w:t>[-inTrain1,]</w:t>
      </w:r>
    </w:p>
    <w:p w:rsidR="00FA138B" w:rsidRDefault="00FA138B" w:rsidP="00FA138B"/>
    <w:p w:rsidR="00FA138B" w:rsidRDefault="00FA138B" w:rsidP="00FA138B">
      <w:r>
        <w:t>#CART</w:t>
      </w:r>
    </w:p>
    <w:p w:rsidR="00FA138B" w:rsidRDefault="00FA138B" w:rsidP="00FA138B">
      <w:r>
        <w:t>library(</w:t>
      </w:r>
      <w:proofErr w:type="spellStart"/>
      <w:r>
        <w:t>rpart</w:t>
      </w:r>
      <w:proofErr w:type="spellEnd"/>
      <w:r>
        <w:t>)</w:t>
      </w:r>
    </w:p>
    <w:p w:rsidR="00FA138B" w:rsidRDefault="00FA138B" w:rsidP="00FA138B">
      <w:r>
        <w:t>library(</w:t>
      </w:r>
      <w:proofErr w:type="spellStart"/>
      <w:proofErr w:type="gramStart"/>
      <w:r>
        <w:t>rpart.plot</w:t>
      </w:r>
      <w:proofErr w:type="spellEnd"/>
      <w:proofErr w:type="gramEnd"/>
      <w:r>
        <w:t>)</w:t>
      </w:r>
    </w:p>
    <w:p w:rsidR="00FA138B" w:rsidRDefault="00FA138B" w:rsidP="00FA138B">
      <w:proofErr w:type="spellStart"/>
      <w:proofErr w:type="gramStart"/>
      <w:r>
        <w:t>set.seed</w:t>
      </w:r>
      <w:proofErr w:type="spellEnd"/>
      <w:proofErr w:type="gramEnd"/>
      <w:r>
        <w:t>(6000)</w:t>
      </w:r>
    </w:p>
    <w:p w:rsidR="00FA138B" w:rsidRDefault="00FA138B" w:rsidP="00FA138B">
      <w:r>
        <w:t xml:space="preserve">cartModelFit1 &lt;- </w:t>
      </w:r>
      <w:proofErr w:type="spellStart"/>
      <w:proofErr w:type="gramStart"/>
      <w:r>
        <w:t>rpart</w:t>
      </w:r>
      <w:proofErr w:type="spellEnd"/>
      <w:r>
        <w:t>(</w:t>
      </w:r>
      <w:proofErr w:type="gramEnd"/>
      <w:r>
        <w:t>cuisine ~ ., data = training1, method = "class")</w:t>
      </w:r>
    </w:p>
    <w:p w:rsidR="00FA138B" w:rsidRDefault="00FA138B" w:rsidP="00FA138B">
      <w:r>
        <w:lastRenderedPageBreak/>
        <w:t>## Plot the tree</w:t>
      </w:r>
    </w:p>
    <w:p w:rsidR="00FA138B" w:rsidRDefault="00FA138B" w:rsidP="00FA138B">
      <w:proofErr w:type="spellStart"/>
      <w:r>
        <w:t>prp</w:t>
      </w:r>
      <w:proofErr w:type="spellEnd"/>
      <w:r>
        <w:t>(cartModelFit1)</w:t>
      </w:r>
    </w:p>
    <w:p w:rsidR="00FA138B" w:rsidRDefault="00FA138B" w:rsidP="00FA138B">
      <w:r>
        <w:t xml:space="preserve"># Predict </w:t>
      </w:r>
    </w:p>
    <w:p w:rsidR="00FA138B" w:rsidRDefault="00FA138B" w:rsidP="00FA138B">
      <w:r>
        <w:t xml:space="preserve">cartPredict1 &lt;- </w:t>
      </w:r>
      <w:proofErr w:type="gramStart"/>
      <w:r>
        <w:t>predict(</w:t>
      </w:r>
      <w:proofErr w:type="gramEnd"/>
      <w:r>
        <w:t xml:space="preserve">cartModelFit1, </w:t>
      </w:r>
      <w:proofErr w:type="spellStart"/>
      <w:r>
        <w:t>newdata</w:t>
      </w:r>
      <w:proofErr w:type="spellEnd"/>
      <w:r>
        <w:t xml:space="preserve"> = testing1, type = "class")</w:t>
      </w:r>
    </w:p>
    <w:p w:rsidR="00FA138B" w:rsidRDefault="00FA138B" w:rsidP="00FA138B">
      <w:r>
        <w:t xml:space="preserve">cartCM1 &lt;- </w:t>
      </w:r>
      <w:proofErr w:type="spellStart"/>
      <w:proofErr w:type="gramStart"/>
      <w:r>
        <w:t>confusionMatrix</w:t>
      </w:r>
      <w:proofErr w:type="spellEnd"/>
      <w:r>
        <w:t>(</w:t>
      </w:r>
      <w:proofErr w:type="gramEnd"/>
      <w:r>
        <w:t>cartPredict1, testing1$cuisine)</w:t>
      </w:r>
    </w:p>
    <w:p w:rsidR="00FA138B" w:rsidRDefault="00FA138B" w:rsidP="00FA138B">
      <w:r>
        <w:t>cartCM1</w:t>
      </w:r>
    </w:p>
    <w:p w:rsidR="00FA138B" w:rsidRDefault="00FA138B" w:rsidP="00FA138B"/>
    <w:p w:rsidR="00FA138B" w:rsidRDefault="00FA138B" w:rsidP="00FA138B">
      <w:r>
        <w:t># Accuracy is 42.97</w:t>
      </w:r>
      <w:proofErr w:type="gramStart"/>
      <w:r>
        <w:t>% ;</w:t>
      </w:r>
      <w:proofErr w:type="gramEnd"/>
      <w:r>
        <w:t xml:space="preserve"> Not much improvement when compared to the previous model, </w:t>
      </w:r>
      <w:proofErr w:type="spellStart"/>
      <w:r>
        <w:t>lets</w:t>
      </w:r>
      <w:proofErr w:type="spellEnd"/>
      <w:r>
        <w:t xml:space="preserve"> use the dimension reduction technique PCA </w:t>
      </w:r>
    </w:p>
    <w:p w:rsidR="00FA138B" w:rsidRDefault="00FA138B" w:rsidP="00FA138B">
      <w:r>
        <w:t>```</w:t>
      </w:r>
    </w:p>
    <w:p w:rsidR="00FA138B" w:rsidRDefault="00FA138B" w:rsidP="00FA138B">
      <w:r>
        <w:t>### Modeling with PCA</w:t>
      </w:r>
    </w:p>
    <w:p w:rsidR="00FA138B" w:rsidRDefault="00FA138B" w:rsidP="00FA138B">
      <w:r>
        <w:t>```{r}</w:t>
      </w:r>
    </w:p>
    <w:p w:rsidR="00FA138B" w:rsidRDefault="00FA138B" w:rsidP="00FA138B">
      <w:proofErr w:type="spellStart"/>
      <w:r>
        <w:t>ingredientsDTM_Cuisine</w:t>
      </w:r>
      <w:proofErr w:type="spellEnd"/>
      <w:r>
        <w:t xml:space="preserve"> &lt;- </w:t>
      </w:r>
      <w:proofErr w:type="spellStart"/>
      <w:r>
        <w:t>ingredientsDTM</w:t>
      </w:r>
      <w:proofErr w:type="spellEnd"/>
    </w:p>
    <w:p w:rsidR="00FA138B" w:rsidRDefault="00FA138B" w:rsidP="00FA138B">
      <w:proofErr w:type="spellStart"/>
      <w:r>
        <w:t>ingredientsDTM_Cuisine$cuisine</w:t>
      </w:r>
      <w:proofErr w:type="spellEnd"/>
      <w:r>
        <w:t xml:space="preserve"> &lt;- </w:t>
      </w:r>
      <w:proofErr w:type="spellStart"/>
      <w:proofErr w:type="gramStart"/>
      <w:r>
        <w:t>as.factor</w:t>
      </w:r>
      <w:proofErr w:type="spellEnd"/>
      <w:proofErr w:type="gramEnd"/>
      <w:r>
        <w:t>(</w:t>
      </w:r>
      <w:proofErr w:type="spellStart"/>
      <w:r>
        <w:t>train$cuisine</w:t>
      </w:r>
      <w:proofErr w:type="spellEnd"/>
      <w:r>
        <w:t>)</w:t>
      </w:r>
    </w:p>
    <w:p w:rsidR="00FA138B" w:rsidRDefault="00FA138B" w:rsidP="00FA138B">
      <w:proofErr w:type="spellStart"/>
      <w:r>
        <w:t>str</w:t>
      </w:r>
      <w:proofErr w:type="spellEnd"/>
      <w:r>
        <w:t>(</w:t>
      </w:r>
      <w:proofErr w:type="spellStart"/>
      <w:r>
        <w:t>ingredientsDTM_Cuisine</w:t>
      </w:r>
      <w:proofErr w:type="spellEnd"/>
      <w:r>
        <w:t>)</w:t>
      </w:r>
    </w:p>
    <w:p w:rsidR="00FA138B" w:rsidRDefault="00FA138B" w:rsidP="00FA138B"/>
    <w:p w:rsidR="00FA138B" w:rsidRDefault="00FA138B" w:rsidP="00FA138B">
      <w:r>
        <w:t># Partitioning the data with 75% in train</w:t>
      </w:r>
    </w:p>
    <w:p w:rsidR="00FA138B" w:rsidRDefault="00FA138B" w:rsidP="00FA138B">
      <w:r>
        <w:t xml:space="preserve">inTrain3 &lt;- </w:t>
      </w:r>
      <w:proofErr w:type="spellStart"/>
      <w:proofErr w:type="gramStart"/>
      <w:r>
        <w:t>createDataPartition</w:t>
      </w:r>
      <w:proofErr w:type="spellEnd"/>
      <w:r>
        <w:t>(</w:t>
      </w:r>
      <w:proofErr w:type="gramEnd"/>
      <w:r>
        <w:t xml:space="preserve">y = </w:t>
      </w:r>
      <w:proofErr w:type="spellStart"/>
      <w:r>
        <w:t>ingredientsDTM_Cuisine$cuisine</w:t>
      </w:r>
      <w:proofErr w:type="spellEnd"/>
      <w:r>
        <w:t>, p = 0.75, list = FALSE)</w:t>
      </w:r>
    </w:p>
    <w:p w:rsidR="00FA138B" w:rsidRDefault="00FA138B" w:rsidP="00FA138B">
      <w:r>
        <w:t xml:space="preserve">training3 &lt;- </w:t>
      </w:r>
      <w:proofErr w:type="spellStart"/>
      <w:r>
        <w:t>ingredientsDTM_Cuisine</w:t>
      </w:r>
      <w:proofErr w:type="spellEnd"/>
      <w:r>
        <w:t>[inTrain3,]</w:t>
      </w:r>
    </w:p>
    <w:p w:rsidR="00FA138B" w:rsidRDefault="00FA138B" w:rsidP="00FA138B">
      <w:proofErr w:type="gramStart"/>
      <w:r>
        <w:t>pca.training</w:t>
      </w:r>
      <w:proofErr w:type="gramEnd"/>
      <w:r>
        <w:t>3 &lt;- subset(training3,select = -c(cuisine))# removing the cuisine(dependent) column</w:t>
      </w:r>
    </w:p>
    <w:p w:rsidR="00FA138B" w:rsidRDefault="00FA138B" w:rsidP="00FA138B">
      <w:r>
        <w:t xml:space="preserve">testing3 &lt;- </w:t>
      </w:r>
      <w:proofErr w:type="spellStart"/>
      <w:r>
        <w:t>ingredientsDTM_Cuisine</w:t>
      </w:r>
      <w:proofErr w:type="spellEnd"/>
      <w:r>
        <w:t>[-inTrain3,]</w:t>
      </w:r>
    </w:p>
    <w:p w:rsidR="00FA138B" w:rsidRDefault="00FA138B" w:rsidP="00FA138B"/>
    <w:p w:rsidR="00FA138B" w:rsidRDefault="00FA138B" w:rsidP="00FA138B">
      <w:r>
        <w:t># Principle component Analysis</w:t>
      </w:r>
    </w:p>
    <w:p w:rsidR="00FA138B" w:rsidRDefault="00FA138B" w:rsidP="00FA138B">
      <w:proofErr w:type="spellStart"/>
      <w:r>
        <w:t>prin_comp</w:t>
      </w:r>
      <w:proofErr w:type="spellEnd"/>
      <w:r>
        <w:t xml:space="preserve"> &lt;- </w:t>
      </w:r>
      <w:proofErr w:type="spellStart"/>
      <w:r>
        <w:t>prcomp</w:t>
      </w:r>
      <w:proofErr w:type="spellEnd"/>
      <w:r>
        <w:t>(</w:t>
      </w:r>
      <w:proofErr w:type="gramStart"/>
      <w:r>
        <w:t>pca.training</w:t>
      </w:r>
      <w:proofErr w:type="gramEnd"/>
      <w:r>
        <w:t>3)</w:t>
      </w:r>
    </w:p>
    <w:p w:rsidR="00FA138B" w:rsidRDefault="00FA138B" w:rsidP="00FA138B">
      <w:r>
        <w:t>names(</w:t>
      </w:r>
      <w:proofErr w:type="spellStart"/>
      <w:r>
        <w:t>prin_comp</w:t>
      </w:r>
      <w:proofErr w:type="spellEnd"/>
      <w:r>
        <w:t>)</w:t>
      </w:r>
    </w:p>
    <w:p w:rsidR="00FA138B" w:rsidRDefault="00FA138B" w:rsidP="00FA138B">
      <w:r>
        <w:t>dim(</w:t>
      </w:r>
      <w:proofErr w:type="spellStart"/>
      <w:r>
        <w:t>prin_comp$x</w:t>
      </w:r>
      <w:proofErr w:type="spellEnd"/>
      <w:r>
        <w:t>)</w:t>
      </w:r>
    </w:p>
    <w:p w:rsidR="00FA138B" w:rsidRDefault="00FA138B" w:rsidP="00FA138B">
      <w:r>
        <w:t>#standard deviation of each principal component</w:t>
      </w:r>
    </w:p>
    <w:p w:rsidR="00FA138B" w:rsidRDefault="00FA138B" w:rsidP="00FA138B">
      <w:proofErr w:type="spellStart"/>
      <w:r>
        <w:t>std_dev</w:t>
      </w:r>
      <w:proofErr w:type="spellEnd"/>
      <w:r>
        <w:t xml:space="preserve"> &lt;-</w:t>
      </w:r>
      <w:proofErr w:type="spellStart"/>
      <w:r>
        <w:t>prin_comp$sdev</w:t>
      </w:r>
      <w:proofErr w:type="spellEnd"/>
    </w:p>
    <w:p w:rsidR="00FA138B" w:rsidRDefault="00FA138B" w:rsidP="00FA138B">
      <w:r>
        <w:t xml:space="preserve"># Computing variance a higher variance implies more </w:t>
      </w:r>
      <w:proofErr w:type="spellStart"/>
      <w:r>
        <w:t>informaton</w:t>
      </w:r>
      <w:proofErr w:type="spellEnd"/>
      <w:r>
        <w:t xml:space="preserve"> is contained in that components.</w:t>
      </w:r>
    </w:p>
    <w:p w:rsidR="00FA138B" w:rsidRDefault="00FA138B" w:rsidP="00FA138B">
      <w:proofErr w:type="spellStart"/>
      <w:r>
        <w:lastRenderedPageBreak/>
        <w:t>pr_var</w:t>
      </w:r>
      <w:proofErr w:type="spellEnd"/>
      <w:r>
        <w:t xml:space="preserve"> &lt;- std_dev^2</w:t>
      </w:r>
    </w:p>
    <w:p w:rsidR="00FA138B" w:rsidRDefault="00FA138B" w:rsidP="00FA138B">
      <w:r>
        <w:t>head(</w:t>
      </w:r>
      <w:proofErr w:type="spellStart"/>
      <w:r>
        <w:t>pr_var</w:t>
      </w:r>
      <w:proofErr w:type="spellEnd"/>
      <w:r>
        <w:t>)</w:t>
      </w:r>
    </w:p>
    <w:p w:rsidR="00FA138B" w:rsidRDefault="00FA138B" w:rsidP="00FA138B"/>
    <w:p w:rsidR="00FA138B" w:rsidRDefault="00FA138B" w:rsidP="00FA138B">
      <w:r>
        <w:t># proportion of the variation</w:t>
      </w:r>
    </w:p>
    <w:p w:rsidR="00FA138B" w:rsidRDefault="00FA138B" w:rsidP="00FA138B">
      <w:proofErr w:type="spellStart"/>
      <w:r>
        <w:t>prop_varex</w:t>
      </w:r>
      <w:proofErr w:type="spellEnd"/>
      <w:r>
        <w:t xml:space="preserve"> &lt;- </w:t>
      </w:r>
      <w:proofErr w:type="spellStart"/>
      <w:r>
        <w:t>pr_var</w:t>
      </w:r>
      <w:proofErr w:type="spellEnd"/>
      <w:r>
        <w:t>/sum(</w:t>
      </w:r>
      <w:proofErr w:type="spellStart"/>
      <w:r>
        <w:t>pr_var</w:t>
      </w:r>
      <w:proofErr w:type="spellEnd"/>
      <w:r>
        <w:t>)</w:t>
      </w:r>
    </w:p>
    <w:p w:rsidR="00FA138B" w:rsidRDefault="00FA138B" w:rsidP="00FA138B">
      <w:r>
        <w:t>head(</w:t>
      </w:r>
      <w:proofErr w:type="spellStart"/>
      <w:r>
        <w:t>prop_varex</w:t>
      </w:r>
      <w:proofErr w:type="spellEnd"/>
      <w:r>
        <w:t>)</w:t>
      </w:r>
    </w:p>
    <w:p w:rsidR="00FA138B" w:rsidRDefault="00FA138B" w:rsidP="00FA138B"/>
    <w:p w:rsidR="00FA138B" w:rsidRDefault="00FA138B" w:rsidP="00FA138B">
      <w:r>
        <w:t xml:space="preserve"># cumulative scree plot to understand </w:t>
      </w:r>
      <w:proofErr w:type="spellStart"/>
      <w:r>
        <w:t>teh</w:t>
      </w:r>
      <w:proofErr w:type="spellEnd"/>
      <w:r>
        <w:t xml:space="preserve"> impact of principle </w:t>
      </w:r>
      <w:proofErr w:type="spellStart"/>
      <w:r>
        <w:t>componenets</w:t>
      </w:r>
      <w:proofErr w:type="spellEnd"/>
    </w:p>
    <w:p w:rsidR="00FA138B" w:rsidRDefault="00FA138B" w:rsidP="00FA138B">
      <w:r>
        <w:t>plot(</w:t>
      </w:r>
      <w:proofErr w:type="spellStart"/>
      <w:r>
        <w:t>cumsum</w:t>
      </w:r>
      <w:proofErr w:type="spellEnd"/>
      <w:r>
        <w:t>(</w:t>
      </w:r>
      <w:proofErr w:type="spellStart"/>
      <w:r>
        <w:t>prop_varex</w:t>
      </w:r>
      <w:proofErr w:type="spellEnd"/>
      <w:r>
        <w:t xml:space="preserve">), </w:t>
      </w:r>
      <w:proofErr w:type="spellStart"/>
      <w:r>
        <w:t>xlab</w:t>
      </w:r>
      <w:proofErr w:type="spellEnd"/>
      <w:r>
        <w:t xml:space="preserve"> = "Principal Component",</w:t>
      </w:r>
    </w:p>
    <w:p w:rsidR="00FA138B" w:rsidRDefault="00FA138B" w:rsidP="00FA138B">
      <w:r>
        <w:t xml:space="preserve">              </w:t>
      </w:r>
      <w:proofErr w:type="spellStart"/>
      <w:r>
        <w:t>ylab</w:t>
      </w:r>
      <w:proofErr w:type="spellEnd"/>
      <w:r>
        <w:t xml:space="preserve"> = "Cumulative Proportion of Variance Explained",</w:t>
      </w:r>
    </w:p>
    <w:p w:rsidR="00FA138B" w:rsidRDefault="00FA138B" w:rsidP="00FA138B">
      <w:r>
        <w:t xml:space="preserve">              type = "b")</w:t>
      </w:r>
    </w:p>
    <w:p w:rsidR="00FA138B" w:rsidRDefault="00FA138B" w:rsidP="00FA138B"/>
    <w:p w:rsidR="00FA138B" w:rsidRDefault="00FA138B" w:rsidP="00FA138B"/>
    <w:p w:rsidR="00FA138B" w:rsidRDefault="00FA138B" w:rsidP="00FA138B">
      <w:r>
        <w:t>#adding training data set with principle components</w:t>
      </w:r>
    </w:p>
    <w:p w:rsidR="00FA138B" w:rsidRDefault="00FA138B" w:rsidP="00FA138B">
      <w:r>
        <w:t xml:space="preserve">training3_data &lt;- </w:t>
      </w:r>
      <w:proofErr w:type="spellStart"/>
      <w:proofErr w:type="gramStart"/>
      <w:r>
        <w:t>data.frame</w:t>
      </w:r>
      <w:proofErr w:type="spellEnd"/>
      <w:proofErr w:type="gramEnd"/>
      <w:r>
        <w:t>(cuisine = training3$cuisine,prin_comp$x)</w:t>
      </w:r>
    </w:p>
    <w:p w:rsidR="00FA138B" w:rsidRDefault="00FA138B" w:rsidP="00FA138B">
      <w:r>
        <w:t xml:space="preserve"># Using only the 250 principle </w:t>
      </w:r>
      <w:proofErr w:type="spellStart"/>
      <w:r>
        <w:t>componenets</w:t>
      </w:r>
      <w:proofErr w:type="spellEnd"/>
      <w:r>
        <w:t>.</w:t>
      </w:r>
    </w:p>
    <w:p w:rsidR="00FA138B" w:rsidRDefault="00FA138B" w:rsidP="00FA138B">
      <w:r>
        <w:t>training3_data &lt;- training3_</w:t>
      </w:r>
      <w:proofErr w:type="gramStart"/>
      <w:r>
        <w:t>data[</w:t>
      </w:r>
      <w:proofErr w:type="gramEnd"/>
      <w:r>
        <w:t>, 1:1000]</w:t>
      </w:r>
    </w:p>
    <w:p w:rsidR="00FA138B" w:rsidRDefault="00FA138B" w:rsidP="00FA138B"/>
    <w:p w:rsidR="00FA138B" w:rsidRDefault="00FA138B" w:rsidP="00FA138B">
      <w:r>
        <w:t># CART</w:t>
      </w:r>
    </w:p>
    <w:p w:rsidR="00FA138B" w:rsidRDefault="00FA138B" w:rsidP="00FA138B">
      <w:r>
        <w:t>library(caret)</w:t>
      </w:r>
    </w:p>
    <w:p w:rsidR="00FA138B" w:rsidRDefault="00FA138B" w:rsidP="00FA138B">
      <w:r>
        <w:t>library(</w:t>
      </w:r>
      <w:proofErr w:type="spellStart"/>
      <w:r>
        <w:t>rpart</w:t>
      </w:r>
      <w:proofErr w:type="spellEnd"/>
      <w:r>
        <w:t>)</w:t>
      </w:r>
    </w:p>
    <w:p w:rsidR="00FA138B" w:rsidRDefault="00FA138B" w:rsidP="00FA138B">
      <w:r>
        <w:t>library(</w:t>
      </w:r>
      <w:proofErr w:type="spellStart"/>
      <w:proofErr w:type="gramStart"/>
      <w:r>
        <w:t>rpart.plot</w:t>
      </w:r>
      <w:proofErr w:type="spellEnd"/>
      <w:proofErr w:type="gramEnd"/>
      <w:r>
        <w:t>)</w:t>
      </w:r>
    </w:p>
    <w:p w:rsidR="00FA138B" w:rsidRDefault="00FA138B" w:rsidP="00FA138B">
      <w:r>
        <w:t xml:space="preserve">cartModelFit3 &lt;- </w:t>
      </w:r>
      <w:proofErr w:type="spellStart"/>
      <w:proofErr w:type="gramStart"/>
      <w:r>
        <w:t>rpart</w:t>
      </w:r>
      <w:proofErr w:type="spellEnd"/>
      <w:r>
        <w:t>(</w:t>
      </w:r>
      <w:proofErr w:type="gramEnd"/>
      <w:r>
        <w:t>cuisine ~ ., data = training3_data, method = "class")</w:t>
      </w:r>
    </w:p>
    <w:p w:rsidR="00FA138B" w:rsidRDefault="00FA138B" w:rsidP="00FA138B">
      <w:proofErr w:type="spellStart"/>
      <w:r>
        <w:t>prp</w:t>
      </w:r>
      <w:proofErr w:type="spellEnd"/>
      <w:r>
        <w:t>(cartModelFit3)</w:t>
      </w:r>
    </w:p>
    <w:p w:rsidR="00FA138B" w:rsidRDefault="00FA138B" w:rsidP="00FA138B"/>
    <w:p w:rsidR="00FA138B" w:rsidRDefault="00FA138B" w:rsidP="00FA138B">
      <w:r>
        <w:t>#transform test into PCA</w:t>
      </w:r>
    </w:p>
    <w:p w:rsidR="00FA138B" w:rsidRDefault="00FA138B" w:rsidP="00FA138B">
      <w:r>
        <w:t xml:space="preserve">testing3_data &lt;- </w:t>
      </w:r>
      <w:proofErr w:type="gramStart"/>
      <w:r>
        <w:t>predict(</w:t>
      </w:r>
      <w:proofErr w:type="spellStart"/>
      <w:proofErr w:type="gramEnd"/>
      <w:r>
        <w:t>prin_comp,newdata</w:t>
      </w:r>
      <w:proofErr w:type="spellEnd"/>
      <w:r>
        <w:t xml:space="preserve"> = testing3)</w:t>
      </w:r>
    </w:p>
    <w:p w:rsidR="00FA138B" w:rsidRDefault="00FA138B" w:rsidP="00FA138B">
      <w:r>
        <w:t xml:space="preserve">testing3_data &lt;- </w:t>
      </w:r>
      <w:proofErr w:type="spellStart"/>
      <w:r>
        <w:t>as.</w:t>
      </w:r>
      <w:proofErr w:type="gramStart"/>
      <w:r>
        <w:t>data.frame</w:t>
      </w:r>
      <w:proofErr w:type="spellEnd"/>
      <w:proofErr w:type="gramEnd"/>
      <w:r>
        <w:t>(testing3_data)</w:t>
      </w:r>
    </w:p>
    <w:p w:rsidR="00FA138B" w:rsidRDefault="00FA138B" w:rsidP="00FA138B"/>
    <w:p w:rsidR="00FA138B" w:rsidRDefault="00FA138B" w:rsidP="00FA138B">
      <w:r>
        <w:lastRenderedPageBreak/>
        <w:t xml:space="preserve"># Using only the first 250 principle </w:t>
      </w:r>
      <w:proofErr w:type="spellStart"/>
      <w:r>
        <w:t>componenets</w:t>
      </w:r>
      <w:proofErr w:type="spellEnd"/>
      <w:r>
        <w:t>.</w:t>
      </w:r>
    </w:p>
    <w:p w:rsidR="00FA138B" w:rsidRDefault="00FA138B" w:rsidP="00FA138B">
      <w:r>
        <w:t>testing3_data &lt;- testing3_</w:t>
      </w:r>
      <w:proofErr w:type="gramStart"/>
      <w:r>
        <w:t>data[</w:t>
      </w:r>
      <w:proofErr w:type="gramEnd"/>
      <w:r>
        <w:t>,1:1000]</w:t>
      </w:r>
    </w:p>
    <w:p w:rsidR="00FA138B" w:rsidRDefault="00FA138B" w:rsidP="00FA138B"/>
    <w:p w:rsidR="00FA138B" w:rsidRDefault="00FA138B" w:rsidP="00FA138B"/>
    <w:p w:rsidR="00FA138B" w:rsidRDefault="00FA138B" w:rsidP="00FA138B">
      <w:r>
        <w:t xml:space="preserve"># Predict </w:t>
      </w:r>
    </w:p>
    <w:p w:rsidR="00FA138B" w:rsidRDefault="00FA138B" w:rsidP="00FA138B">
      <w:r>
        <w:t xml:space="preserve">cartPredict3 &lt;- </w:t>
      </w:r>
      <w:proofErr w:type="gramStart"/>
      <w:r>
        <w:t>predict(</w:t>
      </w:r>
      <w:proofErr w:type="gramEnd"/>
      <w:r>
        <w:t xml:space="preserve">cartModelFit3, </w:t>
      </w:r>
      <w:proofErr w:type="spellStart"/>
      <w:r>
        <w:t>newdata</w:t>
      </w:r>
      <w:proofErr w:type="spellEnd"/>
      <w:r>
        <w:t xml:space="preserve"> = testing3_data,type = "class")</w:t>
      </w:r>
    </w:p>
    <w:p w:rsidR="00FA138B" w:rsidRDefault="00FA138B" w:rsidP="00FA138B">
      <w:r>
        <w:t xml:space="preserve">cartCM3 &lt;- </w:t>
      </w:r>
      <w:proofErr w:type="spellStart"/>
      <w:r>
        <w:t>confusionMatrix</w:t>
      </w:r>
      <w:proofErr w:type="spellEnd"/>
      <w:r>
        <w:t>(cartPredict</w:t>
      </w:r>
      <w:proofErr w:type="gramStart"/>
      <w:r>
        <w:t>3,testing</w:t>
      </w:r>
      <w:proofErr w:type="gramEnd"/>
      <w:r>
        <w:t>3$cuisine)</w:t>
      </w:r>
    </w:p>
    <w:p w:rsidR="00FA138B" w:rsidRDefault="00FA138B" w:rsidP="00FA138B">
      <w:r>
        <w:t>cartCM3</w:t>
      </w:r>
    </w:p>
    <w:p w:rsidR="00046F30" w:rsidRPr="00046F30" w:rsidRDefault="00FA138B" w:rsidP="00046F30">
      <w:r>
        <w:t>```</w:t>
      </w:r>
    </w:p>
    <w:p w:rsidR="00046F30" w:rsidRPr="00046F30" w:rsidRDefault="00046F30" w:rsidP="00046F30"/>
    <w:p w:rsidR="00770373" w:rsidRPr="00770373" w:rsidRDefault="00770373" w:rsidP="00770373"/>
    <w:p w:rsidR="00770373" w:rsidRPr="00A32A84" w:rsidRDefault="00770373" w:rsidP="00A32A84"/>
    <w:sectPr w:rsidR="00770373" w:rsidRPr="00A32A84" w:rsidSect="00730385">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47E" w:rsidRDefault="00A2547E" w:rsidP="00730385">
      <w:pPr>
        <w:spacing w:after="0" w:line="240" w:lineRule="auto"/>
      </w:pPr>
      <w:r>
        <w:separator/>
      </w:r>
    </w:p>
  </w:endnote>
  <w:endnote w:type="continuationSeparator" w:id="0">
    <w:p w:rsidR="00A2547E" w:rsidRDefault="00A2547E" w:rsidP="0073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3215203"/>
      <w:docPartObj>
        <w:docPartGallery w:val="Page Numbers (Bottom of Page)"/>
        <w:docPartUnique/>
      </w:docPartObj>
    </w:sdtPr>
    <w:sdtEndPr>
      <w:rPr>
        <w:noProof/>
      </w:rPr>
    </w:sdtEndPr>
    <w:sdtContent>
      <w:p w:rsidR="00730385" w:rsidRDefault="00730385">
        <w:pPr>
          <w:pStyle w:val="Footer"/>
          <w:jc w:val="center"/>
        </w:pPr>
        <w:r>
          <w:fldChar w:fldCharType="begin"/>
        </w:r>
        <w:r>
          <w:instrText xml:space="preserve"> PAGE   \* MERGEFORMAT </w:instrText>
        </w:r>
        <w:r>
          <w:fldChar w:fldCharType="separate"/>
        </w:r>
        <w:r w:rsidR="0041628C">
          <w:rPr>
            <w:noProof/>
          </w:rPr>
          <w:t>2</w:t>
        </w:r>
        <w:r>
          <w:rPr>
            <w:noProof/>
          </w:rPr>
          <w:fldChar w:fldCharType="end"/>
        </w:r>
      </w:p>
    </w:sdtContent>
  </w:sdt>
  <w:p w:rsidR="00730385" w:rsidRDefault="00730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47E" w:rsidRDefault="00A2547E" w:rsidP="00730385">
      <w:pPr>
        <w:spacing w:after="0" w:line="240" w:lineRule="auto"/>
      </w:pPr>
      <w:r>
        <w:separator/>
      </w:r>
    </w:p>
  </w:footnote>
  <w:footnote w:type="continuationSeparator" w:id="0">
    <w:p w:rsidR="00A2547E" w:rsidRDefault="00A2547E" w:rsidP="00730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D1CD8"/>
    <w:multiLevelType w:val="hybridMultilevel"/>
    <w:tmpl w:val="9ACE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906642"/>
    <w:multiLevelType w:val="hybridMultilevel"/>
    <w:tmpl w:val="5D12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A2F88"/>
    <w:multiLevelType w:val="hybridMultilevel"/>
    <w:tmpl w:val="5698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A337E"/>
    <w:multiLevelType w:val="hybridMultilevel"/>
    <w:tmpl w:val="4C90BA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CF250B"/>
    <w:multiLevelType w:val="hybridMultilevel"/>
    <w:tmpl w:val="8F588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1"/>
  </w:num>
  <w:num w:numId="15">
    <w:abstractNumId w:val="0"/>
  </w:num>
  <w:num w:numId="16">
    <w:abstractNumId w:val="5"/>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42"/>
    <w:rsid w:val="00042024"/>
    <w:rsid w:val="00046F30"/>
    <w:rsid w:val="0005491E"/>
    <w:rsid w:val="0008009A"/>
    <w:rsid w:val="000F7711"/>
    <w:rsid w:val="001802B5"/>
    <w:rsid w:val="00187836"/>
    <w:rsid w:val="00187ECB"/>
    <w:rsid w:val="001E4BB6"/>
    <w:rsid w:val="0021189D"/>
    <w:rsid w:val="0027024E"/>
    <w:rsid w:val="00303D5C"/>
    <w:rsid w:val="0030444E"/>
    <w:rsid w:val="00411768"/>
    <w:rsid w:val="0041628C"/>
    <w:rsid w:val="00450693"/>
    <w:rsid w:val="004515F1"/>
    <w:rsid w:val="004B3167"/>
    <w:rsid w:val="004E73A7"/>
    <w:rsid w:val="00512C88"/>
    <w:rsid w:val="00515426"/>
    <w:rsid w:val="005368C2"/>
    <w:rsid w:val="00587DDC"/>
    <w:rsid w:val="0059454A"/>
    <w:rsid w:val="005A6FD3"/>
    <w:rsid w:val="005E0368"/>
    <w:rsid w:val="0060021E"/>
    <w:rsid w:val="006214B1"/>
    <w:rsid w:val="00623648"/>
    <w:rsid w:val="00652D69"/>
    <w:rsid w:val="00652DED"/>
    <w:rsid w:val="006953E5"/>
    <w:rsid w:val="006C5245"/>
    <w:rsid w:val="006E7487"/>
    <w:rsid w:val="00703AE2"/>
    <w:rsid w:val="00716017"/>
    <w:rsid w:val="00727BA7"/>
    <w:rsid w:val="00730385"/>
    <w:rsid w:val="007635D5"/>
    <w:rsid w:val="00770373"/>
    <w:rsid w:val="007810BD"/>
    <w:rsid w:val="0078727F"/>
    <w:rsid w:val="007B5166"/>
    <w:rsid w:val="007C1442"/>
    <w:rsid w:val="0081293D"/>
    <w:rsid w:val="0082324A"/>
    <w:rsid w:val="00872C11"/>
    <w:rsid w:val="00874BAA"/>
    <w:rsid w:val="00892B33"/>
    <w:rsid w:val="008A678C"/>
    <w:rsid w:val="008D51CA"/>
    <w:rsid w:val="008E71CD"/>
    <w:rsid w:val="008F6511"/>
    <w:rsid w:val="00946091"/>
    <w:rsid w:val="00965C5A"/>
    <w:rsid w:val="009D1C1F"/>
    <w:rsid w:val="009D64A0"/>
    <w:rsid w:val="009E7473"/>
    <w:rsid w:val="00A2547E"/>
    <w:rsid w:val="00A32A84"/>
    <w:rsid w:val="00A61494"/>
    <w:rsid w:val="00A85650"/>
    <w:rsid w:val="00A9729B"/>
    <w:rsid w:val="00AA6088"/>
    <w:rsid w:val="00AC3C9F"/>
    <w:rsid w:val="00AE1E95"/>
    <w:rsid w:val="00B420B2"/>
    <w:rsid w:val="00B545C8"/>
    <w:rsid w:val="00B81250"/>
    <w:rsid w:val="00B94F9F"/>
    <w:rsid w:val="00BB4B41"/>
    <w:rsid w:val="00BC1279"/>
    <w:rsid w:val="00BE6D54"/>
    <w:rsid w:val="00C01B23"/>
    <w:rsid w:val="00C25522"/>
    <w:rsid w:val="00C329DF"/>
    <w:rsid w:val="00C455F3"/>
    <w:rsid w:val="00C66E58"/>
    <w:rsid w:val="00CA006E"/>
    <w:rsid w:val="00CC35FB"/>
    <w:rsid w:val="00CF1CB0"/>
    <w:rsid w:val="00D67C14"/>
    <w:rsid w:val="00DB24F9"/>
    <w:rsid w:val="00DE40F5"/>
    <w:rsid w:val="00E53BD3"/>
    <w:rsid w:val="00E6232E"/>
    <w:rsid w:val="00E72719"/>
    <w:rsid w:val="00E83E74"/>
    <w:rsid w:val="00EE5CDC"/>
    <w:rsid w:val="00F867B8"/>
    <w:rsid w:val="00F96244"/>
    <w:rsid w:val="00F9720B"/>
    <w:rsid w:val="00FA138B"/>
    <w:rsid w:val="00FA1539"/>
    <w:rsid w:val="00FA35F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7CCE"/>
  <w15:chartTrackingRefBased/>
  <w15:docId w15:val="{BD82318C-1CA7-4EEE-866D-6F178427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3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385"/>
  </w:style>
  <w:style w:type="paragraph" w:styleId="Footer">
    <w:name w:val="footer"/>
    <w:basedOn w:val="Normal"/>
    <w:link w:val="FooterChar"/>
    <w:uiPriority w:val="99"/>
    <w:unhideWhenUsed/>
    <w:rsid w:val="0073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385"/>
  </w:style>
  <w:style w:type="character" w:styleId="Hyperlink">
    <w:name w:val="Hyperlink"/>
    <w:basedOn w:val="DefaultParagraphFont"/>
    <w:uiPriority w:val="99"/>
    <w:unhideWhenUsed/>
    <w:rsid w:val="007B5166"/>
    <w:rPr>
      <w:color w:val="6B9F25" w:themeColor="hyperlink"/>
      <w:u w:val="single"/>
    </w:rPr>
  </w:style>
  <w:style w:type="paragraph" w:styleId="HTMLPreformatted">
    <w:name w:val="HTML Preformatted"/>
    <w:basedOn w:val="Normal"/>
    <w:link w:val="HTMLPreformattedChar"/>
    <w:uiPriority w:val="99"/>
    <w:unhideWhenUsed/>
    <w:rsid w:val="0053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5368C2"/>
    <w:rPr>
      <w:rFonts w:ascii="Courier New" w:eastAsia="Times New Roman" w:hAnsi="Courier New" w:cs="Courier New"/>
      <w:sz w:val="20"/>
      <w:szCs w:val="20"/>
      <w:lang w:eastAsia="en-US"/>
    </w:rPr>
  </w:style>
  <w:style w:type="paragraph" w:styleId="TOC1">
    <w:name w:val="toc 1"/>
    <w:basedOn w:val="Normal"/>
    <w:next w:val="Normal"/>
    <w:autoRedefine/>
    <w:uiPriority w:val="39"/>
    <w:unhideWhenUsed/>
    <w:rsid w:val="00770373"/>
    <w:pPr>
      <w:spacing w:after="100"/>
    </w:pPr>
  </w:style>
  <w:style w:type="table" w:styleId="TableGrid">
    <w:name w:val="Table Grid"/>
    <w:basedOn w:val="TableNormal"/>
    <w:uiPriority w:val="39"/>
    <w:rsid w:val="00C0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92B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1892">
      <w:bodyDiv w:val="1"/>
      <w:marLeft w:val="0"/>
      <w:marRight w:val="0"/>
      <w:marTop w:val="0"/>
      <w:marBottom w:val="0"/>
      <w:divBdr>
        <w:top w:val="none" w:sz="0" w:space="0" w:color="auto"/>
        <w:left w:val="none" w:sz="0" w:space="0" w:color="auto"/>
        <w:bottom w:val="none" w:sz="0" w:space="0" w:color="auto"/>
        <w:right w:val="none" w:sz="0" w:space="0" w:color="auto"/>
      </w:divBdr>
    </w:div>
    <w:div w:id="992871868">
      <w:bodyDiv w:val="1"/>
      <w:marLeft w:val="0"/>
      <w:marRight w:val="0"/>
      <w:marTop w:val="0"/>
      <w:marBottom w:val="0"/>
      <w:divBdr>
        <w:top w:val="none" w:sz="0" w:space="0" w:color="auto"/>
        <w:left w:val="none" w:sz="0" w:space="0" w:color="auto"/>
        <w:bottom w:val="none" w:sz="0" w:space="0" w:color="auto"/>
        <w:right w:val="none" w:sz="0" w:space="0" w:color="auto"/>
      </w:divBdr>
      <w:divsChild>
        <w:div w:id="1029571482">
          <w:marLeft w:val="0"/>
          <w:marRight w:val="0"/>
          <w:marTop w:val="0"/>
          <w:marBottom w:val="0"/>
          <w:divBdr>
            <w:top w:val="none" w:sz="0" w:space="0" w:color="auto"/>
            <w:left w:val="none" w:sz="0" w:space="0" w:color="auto"/>
            <w:bottom w:val="none" w:sz="0" w:space="0" w:color="auto"/>
            <w:right w:val="none" w:sz="0" w:space="0" w:color="auto"/>
          </w:divBdr>
        </w:div>
        <w:div w:id="875238838">
          <w:marLeft w:val="0"/>
          <w:marRight w:val="0"/>
          <w:marTop w:val="0"/>
          <w:marBottom w:val="0"/>
          <w:divBdr>
            <w:top w:val="none" w:sz="0" w:space="0" w:color="auto"/>
            <w:left w:val="none" w:sz="0" w:space="0" w:color="auto"/>
            <w:bottom w:val="none" w:sz="0" w:space="0" w:color="auto"/>
            <w:right w:val="none" w:sz="0" w:space="0" w:color="auto"/>
          </w:divBdr>
        </w:div>
        <w:div w:id="2112427689">
          <w:marLeft w:val="0"/>
          <w:marRight w:val="0"/>
          <w:marTop w:val="0"/>
          <w:marBottom w:val="0"/>
          <w:divBdr>
            <w:top w:val="none" w:sz="0" w:space="0" w:color="auto"/>
            <w:left w:val="none" w:sz="0" w:space="0" w:color="auto"/>
            <w:bottom w:val="none" w:sz="0" w:space="0" w:color="auto"/>
            <w:right w:val="none" w:sz="0" w:space="0" w:color="auto"/>
          </w:divBdr>
        </w:div>
        <w:div w:id="1433085474">
          <w:marLeft w:val="0"/>
          <w:marRight w:val="0"/>
          <w:marTop w:val="0"/>
          <w:marBottom w:val="0"/>
          <w:divBdr>
            <w:top w:val="none" w:sz="0" w:space="0" w:color="auto"/>
            <w:left w:val="none" w:sz="0" w:space="0" w:color="auto"/>
            <w:bottom w:val="none" w:sz="0" w:space="0" w:color="auto"/>
            <w:right w:val="none" w:sz="0" w:space="0" w:color="auto"/>
          </w:divBdr>
        </w:div>
        <w:div w:id="2081555063">
          <w:marLeft w:val="0"/>
          <w:marRight w:val="0"/>
          <w:marTop w:val="0"/>
          <w:marBottom w:val="0"/>
          <w:divBdr>
            <w:top w:val="none" w:sz="0" w:space="0" w:color="auto"/>
            <w:left w:val="none" w:sz="0" w:space="0" w:color="auto"/>
            <w:bottom w:val="none" w:sz="0" w:space="0" w:color="auto"/>
            <w:right w:val="none" w:sz="0" w:space="0" w:color="auto"/>
          </w:divBdr>
        </w:div>
        <w:div w:id="392393537">
          <w:marLeft w:val="0"/>
          <w:marRight w:val="0"/>
          <w:marTop w:val="0"/>
          <w:marBottom w:val="0"/>
          <w:divBdr>
            <w:top w:val="none" w:sz="0" w:space="0" w:color="auto"/>
            <w:left w:val="none" w:sz="0" w:space="0" w:color="auto"/>
            <w:bottom w:val="none" w:sz="0" w:space="0" w:color="auto"/>
            <w:right w:val="none" w:sz="0" w:space="0" w:color="auto"/>
          </w:divBdr>
        </w:div>
        <w:div w:id="522718124">
          <w:marLeft w:val="0"/>
          <w:marRight w:val="0"/>
          <w:marTop w:val="0"/>
          <w:marBottom w:val="0"/>
          <w:divBdr>
            <w:top w:val="none" w:sz="0" w:space="0" w:color="auto"/>
            <w:left w:val="none" w:sz="0" w:space="0" w:color="auto"/>
            <w:bottom w:val="none" w:sz="0" w:space="0" w:color="auto"/>
            <w:right w:val="none" w:sz="0" w:space="0" w:color="auto"/>
          </w:divBdr>
        </w:div>
      </w:divsChild>
    </w:div>
    <w:div w:id="1532526533">
      <w:bodyDiv w:val="1"/>
      <w:marLeft w:val="0"/>
      <w:marRight w:val="0"/>
      <w:marTop w:val="0"/>
      <w:marBottom w:val="0"/>
      <w:divBdr>
        <w:top w:val="none" w:sz="0" w:space="0" w:color="auto"/>
        <w:left w:val="none" w:sz="0" w:space="0" w:color="auto"/>
        <w:bottom w:val="none" w:sz="0" w:space="0" w:color="auto"/>
        <w:right w:val="none" w:sz="0" w:space="0" w:color="auto"/>
      </w:divBdr>
    </w:div>
    <w:div w:id="1650983453">
      <w:bodyDiv w:val="1"/>
      <w:marLeft w:val="0"/>
      <w:marRight w:val="0"/>
      <w:marTop w:val="0"/>
      <w:marBottom w:val="0"/>
      <w:divBdr>
        <w:top w:val="none" w:sz="0" w:space="0" w:color="auto"/>
        <w:left w:val="none" w:sz="0" w:space="0" w:color="auto"/>
        <w:bottom w:val="none" w:sz="0" w:space="0" w:color="auto"/>
        <w:right w:val="none" w:sz="0" w:space="0" w:color="auto"/>
      </w:divBdr>
    </w:div>
    <w:div w:id="1696881557">
      <w:bodyDiv w:val="1"/>
      <w:marLeft w:val="0"/>
      <w:marRight w:val="0"/>
      <w:marTop w:val="0"/>
      <w:marBottom w:val="0"/>
      <w:divBdr>
        <w:top w:val="none" w:sz="0" w:space="0" w:color="auto"/>
        <w:left w:val="none" w:sz="0" w:space="0" w:color="auto"/>
        <w:bottom w:val="none" w:sz="0" w:space="0" w:color="auto"/>
        <w:right w:val="none" w:sz="0" w:space="0" w:color="auto"/>
      </w:divBdr>
    </w:div>
    <w:div w:id="20531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kaggle.com/c/whats-cooking/data"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D107CDD-78D5-42E2-AF30-79E0079E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73</TotalTime>
  <Pages>16</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Bimal Chalasani</dc:creator>
  <cp:keywords/>
  <cp:lastModifiedBy>Bimal Tej CHalasani</cp:lastModifiedBy>
  <cp:revision>5</cp:revision>
  <dcterms:created xsi:type="dcterms:W3CDTF">2016-08-11T00:06:00Z</dcterms:created>
  <dcterms:modified xsi:type="dcterms:W3CDTF">2016-08-11T01:35:00Z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